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34" w:rsidRDefault="00B91734" w:rsidP="00B91734">
      <w:r>
        <w:t>-0.00436307015621</w:t>
      </w:r>
    </w:p>
    <w:p w:rsidR="00B91734" w:rsidRDefault="00B91734" w:rsidP="00B91734">
      <w:r>
        <w:t>0.00276729330181</w:t>
      </w:r>
    </w:p>
    <w:p w:rsidR="00B91734" w:rsidRDefault="00B91734" w:rsidP="00B91734">
      <w:r>
        <w:t>-0.00423322956597</w:t>
      </w:r>
    </w:p>
    <w:p w:rsidR="00B91734" w:rsidRDefault="00B91734" w:rsidP="00B91734">
      <w:r>
        <w:t>-0.0119653342333</w:t>
      </w:r>
    </w:p>
    <w:p w:rsidR="00B91734" w:rsidRDefault="00B91734" w:rsidP="00B91734">
      <w:r>
        <w:t>-0.00276925786322</w:t>
      </w:r>
    </w:p>
    <w:p w:rsidR="00B91734" w:rsidRDefault="00B91734" w:rsidP="00B91734">
      <w:r>
        <w:t>0.00565059059599</w:t>
      </w:r>
    </w:p>
    <w:p w:rsidR="00B91734" w:rsidRDefault="00B91734" w:rsidP="00B91734">
      <w:r>
        <w:t>-0.00261450133</w:t>
      </w:r>
    </w:p>
    <w:p w:rsidR="00B91734" w:rsidRDefault="00B91734" w:rsidP="00B91734">
      <w:r>
        <w:t>-0.00330945795109</w:t>
      </w:r>
    </w:p>
    <w:p w:rsidR="00B91734" w:rsidRDefault="00B91734" w:rsidP="00B91734">
      <w:r>
        <w:t>-0.00274373519003</w:t>
      </w:r>
    </w:p>
    <w:p w:rsidR="00B91734" w:rsidRDefault="00B91734" w:rsidP="00B91734">
      <w:r>
        <w:t>-0.00604323751733</w:t>
      </w:r>
    </w:p>
    <w:p w:rsidR="00B91734" w:rsidRDefault="00B91734" w:rsidP="00B91734">
      <w:r>
        <w:t>0.0014044479747</w:t>
      </w:r>
    </w:p>
    <w:p w:rsidR="00B91734" w:rsidRDefault="00B91734" w:rsidP="00B91734">
      <w:r>
        <w:t>0.00186815214456</w:t>
      </w:r>
    </w:p>
    <w:p w:rsidR="00B91734" w:rsidRDefault="00B91734" w:rsidP="00B91734">
      <w:r>
        <w:t>-0.00452336394751</w:t>
      </w:r>
    </w:p>
    <w:p w:rsidR="00B91734" w:rsidRDefault="00B91734" w:rsidP="00B91734">
      <w:r>
        <w:t>-0.00799301353336</w:t>
      </w:r>
    </w:p>
    <w:p w:rsidR="00B91734" w:rsidRDefault="00B91734" w:rsidP="00B91734">
      <w:r>
        <w:t>-0.0163152087804</w:t>
      </w:r>
    </w:p>
    <w:p w:rsidR="00B91734" w:rsidRDefault="00B91734" w:rsidP="00B91734">
      <w:r>
        <w:t>-0.0127210096392</w:t>
      </w:r>
    </w:p>
    <w:p w:rsidR="00B91734" w:rsidRDefault="00B91734" w:rsidP="00B91734">
      <w:r>
        <w:t>-0.0116518570881</w:t>
      </w:r>
    </w:p>
    <w:p w:rsidR="00B91734" w:rsidRDefault="00B91734" w:rsidP="00B91734">
      <w:r>
        <w:t>-0.0148325409576</w:t>
      </w:r>
    </w:p>
    <w:p w:rsidR="00B91734" w:rsidRDefault="00B91734" w:rsidP="00B91734">
      <w:r>
        <w:t>-0.00673313215899</w:t>
      </w:r>
    </w:p>
    <w:p w:rsidR="00B91734" w:rsidRDefault="00B91734" w:rsidP="00B91734">
      <w:r>
        <w:t>-0.0107848991041</w:t>
      </w:r>
    </w:p>
    <w:p w:rsidR="00B91734" w:rsidRDefault="00B91734" w:rsidP="00B91734">
      <w:r>
        <w:t>-0.00318139121409</w:t>
      </w:r>
    </w:p>
    <w:p w:rsidR="00B91734" w:rsidRDefault="00B91734" w:rsidP="00B91734">
      <w:r>
        <w:t>-0.0104999390431</w:t>
      </w:r>
    </w:p>
    <w:p w:rsidR="00B91734" w:rsidRDefault="00B91734" w:rsidP="00B91734">
      <w:r>
        <w:t>-0.00380575966194</w:t>
      </w:r>
    </w:p>
    <w:p w:rsidR="00B91734" w:rsidRDefault="00B91734" w:rsidP="00B91734">
      <w:r>
        <w:t>-0.00560045604781</w:t>
      </w:r>
    </w:p>
    <w:p w:rsidR="00B91734" w:rsidRDefault="00B91734" w:rsidP="00B91734">
      <w:r>
        <w:t>0.0050180588146</w:t>
      </w:r>
    </w:p>
    <w:p w:rsidR="00B91734" w:rsidRDefault="00B91734" w:rsidP="00B91734">
      <w:r>
        <w:t>-0.0181425483613</w:t>
      </w:r>
    </w:p>
    <w:p w:rsidR="00B91734" w:rsidRDefault="00B91734" w:rsidP="00B91734">
      <w:r>
        <w:t>0.00484775986085</w:t>
      </w:r>
    </w:p>
    <w:p w:rsidR="00B91734" w:rsidRDefault="00B91734" w:rsidP="00B91734">
      <w:r>
        <w:t>-0.00627683145551</w:t>
      </w:r>
    </w:p>
    <w:p w:rsidR="00B91734" w:rsidRDefault="00B91734" w:rsidP="00B91734">
      <w:r>
        <w:t>-0.0140359123688</w:t>
      </w:r>
    </w:p>
    <w:p w:rsidR="00B91734" w:rsidRDefault="00B91734" w:rsidP="00B91734">
      <w:r>
        <w:t>0.00377520931568</w:t>
      </w:r>
    </w:p>
    <w:p w:rsidR="00B91734" w:rsidRDefault="00B91734" w:rsidP="00B91734">
      <w:r>
        <w:t>-0.0123438397203</w:t>
      </w:r>
    </w:p>
    <w:p w:rsidR="00B91734" w:rsidRDefault="00B91734" w:rsidP="00B91734">
      <w:r>
        <w:t>-0.00539893799712</w:t>
      </w:r>
    </w:p>
    <w:p w:rsidR="00B91734" w:rsidRDefault="00B91734" w:rsidP="00B91734">
      <w:r>
        <w:t>-5.39334956716e-05</w:t>
      </w:r>
    </w:p>
    <w:p w:rsidR="00B91734" w:rsidRDefault="00B91734" w:rsidP="00B91734">
      <w:r>
        <w:t>-0.00315133445495</w:t>
      </w:r>
    </w:p>
    <w:p w:rsidR="00B91734" w:rsidRDefault="00B91734" w:rsidP="00B91734">
      <w:r>
        <w:t>-0.00840473682772</w:t>
      </w:r>
    </w:p>
    <w:p w:rsidR="00B91734" w:rsidRDefault="00B91734" w:rsidP="00B91734">
      <w:r>
        <w:t>0.00280836965799</w:t>
      </w:r>
    </w:p>
    <w:p w:rsidR="00B91734" w:rsidRDefault="00B91734" w:rsidP="00B91734">
      <w:r>
        <w:t>-0.0146559791743</w:t>
      </w:r>
    </w:p>
    <w:p w:rsidR="00B91734" w:rsidRDefault="00B91734" w:rsidP="00B91734">
      <w:r>
        <w:t>-0.00158304426914</w:t>
      </w:r>
    </w:p>
    <w:p w:rsidR="00B91734" w:rsidRDefault="00B91734" w:rsidP="00B91734">
      <w:r>
        <w:t>-0.00314108077636</w:t>
      </w:r>
    </w:p>
    <w:p w:rsidR="00B91734" w:rsidRDefault="00B91734" w:rsidP="00B91734">
      <w:r>
        <w:t>-0.00056180773997</w:t>
      </w:r>
    </w:p>
    <w:p w:rsidR="00B91734" w:rsidRDefault="00B91734" w:rsidP="00B91734">
      <w:r>
        <w:t>-0.00550852507643</w:t>
      </w:r>
    </w:p>
    <w:p w:rsidR="00B91734" w:rsidRDefault="00B91734" w:rsidP="00B91734">
      <w:r>
        <w:t>0.00252096150353</w:t>
      </w:r>
    </w:p>
    <w:p w:rsidR="00B91734" w:rsidRDefault="00B91734" w:rsidP="00B91734">
      <w:r>
        <w:t>0.00737908250807</w:t>
      </w:r>
    </w:p>
    <w:p w:rsidR="00B91734" w:rsidRDefault="00B91734" w:rsidP="00B91734">
      <w:r>
        <w:t>0.022779683883</w:t>
      </w:r>
    </w:p>
    <w:p w:rsidR="00B91734" w:rsidRDefault="00B91734" w:rsidP="00B91734">
      <w:r>
        <w:t>0.00300088636746</w:t>
      </w:r>
    </w:p>
    <w:p w:rsidR="00B91734" w:rsidRDefault="00B91734" w:rsidP="00B91734">
      <w:r>
        <w:t>0.0312034437145</w:t>
      </w:r>
    </w:p>
    <w:p w:rsidR="00B91734" w:rsidRDefault="00B91734" w:rsidP="00B91734">
      <w:r>
        <w:t>0.0283642646048</w:t>
      </w:r>
    </w:p>
    <w:p w:rsidR="00B91734" w:rsidRDefault="00B91734" w:rsidP="00B91734">
      <w:r>
        <w:t>0.0147428996958</w:t>
      </w:r>
    </w:p>
    <w:p w:rsidR="00B91734" w:rsidRDefault="00B91734" w:rsidP="00B91734">
      <w:r>
        <w:lastRenderedPageBreak/>
        <w:t>-0.000171126189213</w:t>
      </w:r>
    </w:p>
    <w:p w:rsidR="00B91734" w:rsidRDefault="00B91734" w:rsidP="00B91734">
      <w:r>
        <w:t>0.020338971028</w:t>
      </w:r>
    </w:p>
    <w:p w:rsidR="00B91734" w:rsidRDefault="00B91734" w:rsidP="00B91734">
      <w:r>
        <w:t>0.0196784293309</w:t>
      </w:r>
    </w:p>
    <w:p w:rsidR="00B91734" w:rsidRDefault="00B91734" w:rsidP="00B91734">
      <w:r>
        <w:t>0.0337556760451</w:t>
      </w:r>
    </w:p>
    <w:p w:rsidR="00B91734" w:rsidRDefault="00B91734" w:rsidP="00B91734">
      <w:r>
        <w:t>0.0335349242941</w:t>
      </w:r>
    </w:p>
    <w:p w:rsidR="00B91734" w:rsidRDefault="00B91734" w:rsidP="00B91734">
      <w:r>
        <w:t>0.0126629501752</w:t>
      </w:r>
    </w:p>
    <w:p w:rsidR="00B91734" w:rsidRDefault="00B91734" w:rsidP="00B91734">
      <w:r>
        <w:t>0.0173737985844</w:t>
      </w:r>
    </w:p>
    <w:p w:rsidR="00B91734" w:rsidRDefault="00B91734" w:rsidP="00B91734">
      <w:r>
        <w:t>0.0338480208425</w:t>
      </w:r>
    </w:p>
    <w:p w:rsidR="00B91734" w:rsidRDefault="00B91734" w:rsidP="00B91734">
      <w:r>
        <w:t>0.0213875703823</w:t>
      </w:r>
    </w:p>
    <w:p w:rsidR="00B91734" w:rsidRDefault="00B91734" w:rsidP="00B91734">
      <w:r>
        <w:t>0.0228757495896</w:t>
      </w:r>
    </w:p>
    <w:p w:rsidR="00B91734" w:rsidRDefault="00B91734" w:rsidP="00B91734">
      <w:r>
        <w:t>0.0184960839351</w:t>
      </w:r>
    </w:p>
    <w:p w:rsidR="00B91734" w:rsidRDefault="00B91734" w:rsidP="00B91734">
      <w:r>
        <w:t>0.0210725602601</w:t>
      </w:r>
    </w:p>
    <w:p w:rsidR="00B91734" w:rsidRDefault="00B91734" w:rsidP="00B91734">
      <w:r>
        <w:t>0.0161004918045</w:t>
      </w:r>
    </w:p>
    <w:p w:rsidR="00B91734" w:rsidRDefault="00B91734" w:rsidP="00B91734">
      <w:r>
        <w:t>0.0139302286937</w:t>
      </w:r>
    </w:p>
    <w:p w:rsidR="00B91734" w:rsidRDefault="00B91734" w:rsidP="00B91734">
      <w:r>
        <w:t>0.0279924894128</w:t>
      </w:r>
    </w:p>
    <w:p w:rsidR="00B91734" w:rsidRDefault="00B91734" w:rsidP="00B91734">
      <w:r>
        <w:t>0.0152912595151</w:t>
      </w:r>
    </w:p>
    <w:p w:rsidR="00B91734" w:rsidRDefault="00B91734" w:rsidP="00B91734">
      <w:r>
        <w:t>0.00758884707479</w:t>
      </w:r>
    </w:p>
    <w:p w:rsidR="00B91734" w:rsidRDefault="00B91734" w:rsidP="00B91734">
      <w:r>
        <w:t>0.0349940059274</w:t>
      </w:r>
    </w:p>
    <w:p w:rsidR="00B91734" w:rsidRDefault="00B91734" w:rsidP="00B91734">
      <w:r>
        <w:t>0.00186197522463</w:t>
      </w:r>
    </w:p>
    <w:p w:rsidR="00B91734" w:rsidRDefault="00B91734" w:rsidP="00B91734">
      <w:r>
        <w:t>0.00888726857896</w:t>
      </w:r>
    </w:p>
    <w:p w:rsidR="00B91734" w:rsidRDefault="00B91734" w:rsidP="00B91734">
      <w:r>
        <w:t>0.027415785388</w:t>
      </w:r>
    </w:p>
    <w:p w:rsidR="00B91734" w:rsidRDefault="00B91734" w:rsidP="00B91734">
      <w:r>
        <w:t>0.0307015768556</w:t>
      </w:r>
    </w:p>
    <w:p w:rsidR="00B91734" w:rsidRDefault="00B91734" w:rsidP="00B91734">
      <w:r>
        <w:t>0.0237867979467</w:t>
      </w:r>
    </w:p>
    <w:p w:rsidR="00B91734" w:rsidRDefault="00B91734" w:rsidP="00B91734">
      <w:r>
        <w:t>0.0247092694562</w:t>
      </w:r>
    </w:p>
    <w:p w:rsidR="00B91734" w:rsidRDefault="00B91734" w:rsidP="00B91734">
      <w:r>
        <w:t>0.0168587686575</w:t>
      </w:r>
    </w:p>
    <w:p w:rsidR="00B91734" w:rsidRDefault="00B91734" w:rsidP="00B91734">
      <w:r>
        <w:t>0.0128851107162</w:t>
      </w:r>
    </w:p>
    <w:p w:rsidR="00B91734" w:rsidRDefault="00B91734" w:rsidP="00B91734">
      <w:r>
        <w:t>0.0278485025061</w:t>
      </w:r>
    </w:p>
    <w:p w:rsidR="00B91734" w:rsidRDefault="00B91734" w:rsidP="00B91734">
      <w:r>
        <w:t>0.00195956431569</w:t>
      </w:r>
    </w:p>
    <w:p w:rsidR="00B91734" w:rsidRDefault="00B91734" w:rsidP="00B91734">
      <w:r>
        <w:t>-0.00223015776148</w:t>
      </w:r>
    </w:p>
    <w:p w:rsidR="00B91734" w:rsidRDefault="00B91734" w:rsidP="00B91734">
      <w:r>
        <w:t>0.0286576825991</w:t>
      </w:r>
    </w:p>
    <w:p w:rsidR="00B91734" w:rsidRDefault="00B91734" w:rsidP="00B91734">
      <w:r>
        <w:t>0.00959647879604</w:t>
      </w:r>
    </w:p>
    <w:p w:rsidR="00B91734" w:rsidRDefault="00B91734" w:rsidP="00B91734">
      <w:r>
        <w:t>0.00945727461743</w:t>
      </w:r>
    </w:p>
    <w:p w:rsidR="00B91734" w:rsidRDefault="00B91734" w:rsidP="00B91734">
      <w:r>
        <w:t>-0.0190108166253</w:t>
      </w:r>
    </w:p>
    <w:p w:rsidR="00B91734" w:rsidRDefault="00B91734" w:rsidP="00B91734">
      <w:r>
        <w:t>0.00264292499471</w:t>
      </w:r>
    </w:p>
    <w:p w:rsidR="00B91734" w:rsidRDefault="00B91734" w:rsidP="00B91734">
      <w:r>
        <w:t>-0.00166002533284</w:t>
      </w:r>
    </w:p>
    <w:p w:rsidR="00B91734" w:rsidRDefault="00B91734" w:rsidP="00B91734">
      <w:r>
        <w:t>-0.0175280338577</w:t>
      </w:r>
    </w:p>
    <w:p w:rsidR="00B91734" w:rsidRDefault="00B91734" w:rsidP="00B91734">
      <w:r>
        <w:t>-0.00588638172751</w:t>
      </w:r>
    </w:p>
    <w:p w:rsidR="00B91734" w:rsidRDefault="00B91734" w:rsidP="00B91734">
      <w:r>
        <w:t>-0.00647522594023</w:t>
      </w:r>
    </w:p>
    <w:p w:rsidR="00B91734" w:rsidRDefault="00B91734" w:rsidP="00B91734">
      <w:r>
        <w:t>0.00484040590597</w:t>
      </w:r>
    </w:p>
    <w:p w:rsidR="00B91734" w:rsidRDefault="00B91734" w:rsidP="00B91734">
      <w:r>
        <w:t>-0.00530231825282</w:t>
      </w:r>
    </w:p>
    <w:p w:rsidR="00B91734" w:rsidRDefault="00B91734" w:rsidP="00B91734">
      <w:r>
        <w:t>-0.00491056173663</w:t>
      </w:r>
    </w:p>
    <w:p w:rsidR="00B91734" w:rsidRDefault="00B91734" w:rsidP="00B91734">
      <w:r>
        <w:t>-0.0200330227397</w:t>
      </w:r>
    </w:p>
    <w:p w:rsidR="00B91734" w:rsidRDefault="00B91734" w:rsidP="00B91734">
      <w:r>
        <w:t>-0.0139543566997</w:t>
      </w:r>
    </w:p>
    <w:p w:rsidR="00B91734" w:rsidRDefault="00B91734" w:rsidP="00B91734">
      <w:r>
        <w:t>-0.00362541550276</w:t>
      </w:r>
    </w:p>
    <w:p w:rsidR="00B91734" w:rsidRDefault="00B91734" w:rsidP="00B91734">
      <w:r>
        <w:t>-0.0018539133511</w:t>
      </w:r>
    </w:p>
    <w:p w:rsidR="00B91734" w:rsidRDefault="00B91734" w:rsidP="00B91734">
      <w:r>
        <w:t>-0.0175087890404</w:t>
      </w:r>
    </w:p>
    <w:p w:rsidR="00B91734" w:rsidRDefault="00B91734" w:rsidP="00B91734">
      <w:r>
        <w:t>-0.0109802021383</w:t>
      </w:r>
    </w:p>
    <w:p w:rsidR="00B91734" w:rsidRDefault="00B91734" w:rsidP="00B91734">
      <w:r>
        <w:t>-0.00511772397026</w:t>
      </w:r>
    </w:p>
    <w:p w:rsidR="00B91734" w:rsidRDefault="00B91734" w:rsidP="00B91734">
      <w:r>
        <w:lastRenderedPageBreak/>
        <w:t>-0.0070342701664</w:t>
      </w:r>
    </w:p>
    <w:p w:rsidR="00B91734" w:rsidRDefault="00B91734" w:rsidP="00B91734">
      <w:r>
        <w:t>-0.00650306875783</w:t>
      </w:r>
    </w:p>
    <w:p w:rsidR="00B91734" w:rsidRDefault="00B91734" w:rsidP="00B91734">
      <w:r>
        <w:t>-0.00588284809818</w:t>
      </w:r>
    </w:p>
    <w:p w:rsidR="00B91734" w:rsidRDefault="00B91734" w:rsidP="00B91734">
      <w:r>
        <w:t>-0.0169944448584</w:t>
      </w:r>
    </w:p>
    <w:p w:rsidR="00B91734" w:rsidRDefault="00B91734" w:rsidP="00B91734">
      <w:r>
        <w:t>0.0031195508621</w:t>
      </w:r>
    </w:p>
    <w:p w:rsidR="00B91734" w:rsidRDefault="00B91734" w:rsidP="00B91734">
      <w:r>
        <w:t>-0.00640997744625</w:t>
      </w:r>
    </w:p>
    <w:p w:rsidR="00B91734" w:rsidRDefault="00B91734" w:rsidP="00B91734">
      <w:r>
        <w:t>-0.00976903841192</w:t>
      </w:r>
    </w:p>
    <w:p w:rsidR="00B91734" w:rsidRDefault="00B91734" w:rsidP="00B91734">
      <w:r>
        <w:t>-0.0130775872812</w:t>
      </w:r>
    </w:p>
    <w:p w:rsidR="00B91734" w:rsidRDefault="00B91734" w:rsidP="00B91734">
      <w:r>
        <w:t>-0.000650824351597</w:t>
      </w:r>
    </w:p>
    <w:p w:rsidR="00B91734" w:rsidRDefault="00B91734" w:rsidP="00B91734">
      <w:r>
        <w:t>-0.0125535209039</w:t>
      </w:r>
    </w:p>
    <w:p w:rsidR="00B91734" w:rsidRDefault="00B91734" w:rsidP="00B91734">
      <w:r>
        <w:t>-0.010032097132</w:t>
      </w:r>
    </w:p>
    <w:p w:rsidR="00B91734" w:rsidRDefault="00B91734" w:rsidP="00B91734">
      <w:r>
        <w:t>-0.00635547192737</w:t>
      </w:r>
    </w:p>
    <w:p w:rsidR="00B91734" w:rsidRDefault="00B91734" w:rsidP="00B91734">
      <w:r>
        <w:t>-0.0146037596993</w:t>
      </w:r>
    </w:p>
    <w:p w:rsidR="00B91734" w:rsidRDefault="00B91734" w:rsidP="00B91734">
      <w:r>
        <w:t>-0.0159788093844</w:t>
      </w:r>
    </w:p>
    <w:p w:rsidR="00B91734" w:rsidRDefault="00B91734" w:rsidP="00B91734">
      <w:r>
        <w:t>-0.00936680345195</w:t>
      </w:r>
    </w:p>
    <w:p w:rsidR="00B91734" w:rsidRDefault="00B91734" w:rsidP="00B91734">
      <w:r>
        <w:t>-0.00865932342907</w:t>
      </w:r>
    </w:p>
    <w:p w:rsidR="00B91734" w:rsidRDefault="00B91734" w:rsidP="00B91734">
      <w:r>
        <w:t>-0.00467089416383</w:t>
      </w:r>
    </w:p>
    <w:p w:rsidR="00B91734" w:rsidRDefault="00B91734" w:rsidP="00B91734">
      <w:r>
        <w:t>0.00506440693428</w:t>
      </w:r>
    </w:p>
    <w:p w:rsidR="00B91734" w:rsidRDefault="00B91734" w:rsidP="00B91734">
      <w:r>
        <w:t>-0.0183421574966</w:t>
      </w:r>
    </w:p>
    <w:p w:rsidR="00B91734" w:rsidRDefault="00B91734" w:rsidP="00B91734">
      <w:r>
        <w:t>-0.0144015634356</w:t>
      </w:r>
    </w:p>
    <w:p w:rsidR="00B91734" w:rsidRDefault="00B91734" w:rsidP="00B91734">
      <w:r>
        <w:t>-0.0106671193453</w:t>
      </w:r>
    </w:p>
    <w:p w:rsidR="00B91734" w:rsidRDefault="00B91734" w:rsidP="00B91734">
      <w:r>
        <w:t>0.0385342911098</w:t>
      </w:r>
    </w:p>
    <w:p w:rsidR="00B91734" w:rsidRDefault="00B91734" w:rsidP="00B91734">
      <w:r>
        <w:t>0.00113605477652</w:t>
      </w:r>
    </w:p>
    <w:p w:rsidR="00B91734" w:rsidRDefault="00B91734" w:rsidP="00B91734">
      <w:r>
        <w:t>0.0320188037747</w:t>
      </w:r>
    </w:p>
    <w:p w:rsidR="00B91734" w:rsidRDefault="00B91734" w:rsidP="00B91734">
      <w:r>
        <w:t>0.0930960018</w:t>
      </w:r>
    </w:p>
    <w:p w:rsidR="00B91734" w:rsidRDefault="00B91734" w:rsidP="00B91734">
      <w:r>
        <w:t>-1.07413525848</w:t>
      </w:r>
    </w:p>
    <w:p w:rsidR="00B91734" w:rsidRDefault="00B91734" w:rsidP="00B91734">
      <w:r>
        <w:t>0.071105941586</w:t>
      </w:r>
    </w:p>
    <w:p w:rsidR="00B91734" w:rsidRDefault="00B91734" w:rsidP="00B91734">
      <w:r>
        <w:t>-0.0418231048415</w:t>
      </w:r>
    </w:p>
    <w:p w:rsidR="00B91734" w:rsidRDefault="00B91734" w:rsidP="00B91734">
      <w:r>
        <w:t>0.00172599376078</w:t>
      </w:r>
    </w:p>
    <w:p w:rsidR="00B91734" w:rsidRDefault="00B91734" w:rsidP="00B91734">
      <w:r>
        <w:t>-0.0297184333922</w:t>
      </w:r>
    </w:p>
    <w:p w:rsidR="00B91734" w:rsidRDefault="00B91734" w:rsidP="00B91734">
      <w:r>
        <w:t>-0.081705947891</w:t>
      </w:r>
    </w:p>
    <w:p w:rsidR="00B91734" w:rsidRDefault="00B91734" w:rsidP="00B91734">
      <w:r>
        <w:t>1.07135568222</w:t>
      </w:r>
    </w:p>
    <w:p w:rsidR="00B91734" w:rsidRDefault="00B91734" w:rsidP="00B91734">
      <w:r>
        <w:t>-0.0709963971805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230, in Train</w:t>
      </w:r>
    </w:p>
    <w:p w:rsidR="00B91734" w:rsidRDefault="00B91734" w:rsidP="00B91734">
      <w:r>
        <w:t xml:space="preserve">    perf_validate = self.Performance(validation_images)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180, in Classify</w:t>
      </w:r>
    </w:p>
    <w:p w:rsidR="00B91734" w:rsidRDefault="00B91734" w:rsidP="00B91734">
      <w:r>
        <w:t xml:space="preserve">    input = self.Convert(image)</w:t>
      </w:r>
    </w:p>
    <w:p w:rsidR="00B91734" w:rsidRDefault="00B91734" w:rsidP="00B91734">
      <w:r>
        <w:t xml:space="preserve">  File "C:\Users\annie_000\Documents\GitHub\CS181_Proj\neural_net_impl.py", line 285, in Convert</w:t>
      </w:r>
    </w:p>
    <w:p w:rsidR="00B91734" w:rsidRDefault="00B91734" w:rsidP="00B91734">
      <w:r>
        <w:t xml:space="preserve">    out.values.append(pixel)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lastRenderedPageBreak/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0.27272727 0.300 1.000</w:t>
      </w:r>
    </w:p>
    <w:p w:rsidR="00B91734" w:rsidRDefault="00B91734" w:rsidP="00B91734">
      <w:r>
        <w:t>2 Performance: 0.27272727 0.300 1.000</w:t>
      </w:r>
    </w:p>
    <w:p w:rsidR="00B91734" w:rsidRDefault="00B91734" w:rsidP="00B91734">
      <w:r>
        <w:t>3 Performance: 0.27272727 0.300 1.000</w:t>
      </w:r>
    </w:p>
    <w:p w:rsidR="00B91734" w:rsidRDefault="00B91734" w:rsidP="00B91734">
      <w:r>
        <w:t>4 Performance: 0.27272727 0.300 1.000</w:t>
      </w:r>
    </w:p>
    <w:p w:rsidR="00B91734" w:rsidRDefault="00B91734" w:rsidP="00B91734">
      <w:r>
        <w:t>5 Performance: 0.27272727 0.300 1.000</w:t>
      </w:r>
    </w:p>
    <w:p w:rsidR="00B91734" w:rsidRDefault="00B91734" w:rsidP="00B91734">
      <w:r>
        <w:t>6 Performance: 0.27272727 0.300 1.000</w:t>
      </w:r>
    </w:p>
    <w:p w:rsidR="00B91734" w:rsidRDefault="00B91734" w:rsidP="00B91734">
      <w:r>
        <w:t>7 Performance: 0.27272727 0.300 1.000</w:t>
      </w:r>
    </w:p>
    <w:p w:rsidR="00B91734" w:rsidRDefault="00B91734" w:rsidP="00B91734">
      <w:r>
        <w:t>8 Performance: 0.27272727 0.300 1.000</w:t>
      </w:r>
    </w:p>
    <w:p w:rsidR="00B91734" w:rsidRDefault="00B91734" w:rsidP="00B91734">
      <w:r>
        <w:t>9 Performance: 0.27272727 0.300 1.000</w:t>
      </w:r>
    </w:p>
    <w:p w:rsidR="00B91734" w:rsidRDefault="00B91734" w:rsidP="00B91734">
      <w:r>
        <w:t>10 Performance: 0.27272727 0.300 1.000</w:t>
      </w:r>
    </w:p>
    <w:p w:rsidR="00B91734" w:rsidRDefault="00B91734" w:rsidP="00B91734">
      <w:r>
        <w:t>11 Performance: 0.27272727 0.300 1.000</w:t>
      </w:r>
    </w:p>
    <w:p w:rsidR="00B91734" w:rsidRDefault="00B91734" w:rsidP="00B91734">
      <w:r>
        <w:t>12 Performance: 0.27272727 0.300 1.000</w:t>
      </w:r>
    </w:p>
    <w:p w:rsidR="00B91734" w:rsidRDefault="00B91734" w:rsidP="00B91734">
      <w:r>
        <w:t>13 Performance: 0.27272727 0.300 1.000</w:t>
      </w:r>
    </w:p>
    <w:p w:rsidR="00B91734" w:rsidRDefault="00B91734" w:rsidP="00B91734">
      <w:r>
        <w:t>14 Performance: 0.27272727 0.300 1.000</w:t>
      </w:r>
    </w:p>
    <w:p w:rsidR="00B91734" w:rsidRDefault="00B91734" w:rsidP="00B91734">
      <w:r>
        <w:t>15 Performance: 0.27272727 0.300 1.000</w:t>
      </w:r>
    </w:p>
    <w:p w:rsidR="00B91734" w:rsidRDefault="00B91734" w:rsidP="00B91734">
      <w:r>
        <w:t>16 Performance: 0.27272727 0.300 1.000</w:t>
      </w:r>
    </w:p>
    <w:p w:rsidR="00B91734" w:rsidRDefault="00B91734" w:rsidP="00B91734">
      <w:r>
        <w:t>17 Performance: 0.27272727 0.300 1.000</w:t>
      </w:r>
    </w:p>
    <w:p w:rsidR="00B91734" w:rsidRDefault="00B91734" w:rsidP="00B91734">
      <w:r>
        <w:t>18 Performance: 0.27272727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230, in Train</w:t>
      </w:r>
    </w:p>
    <w:p w:rsidR="00B91734" w:rsidRDefault="00B91734" w:rsidP="00B91734">
      <w:r>
        <w:t xml:space="preserve">    perf_validate = self.Performance(validation_images)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181, in Classify</w:t>
      </w:r>
    </w:p>
    <w:p w:rsidR="00B91734" w:rsidRDefault="00B91734" w:rsidP="00B91734">
      <w:r>
        <w:t xml:space="preserve">    self.FeedForwardFn(self.network, input)</w:t>
      </w:r>
    </w:p>
    <w:p w:rsidR="00B91734" w:rsidRDefault="00B91734" w:rsidP="00B91734">
      <w:r>
        <w:t xml:space="preserve">  File "C:\Users\annie_000\Documents\GitHub\CS181_Proj\neural_net_impl.py", line 45, in FeedForward</w:t>
      </w:r>
    </w:p>
    <w:p w:rsidR="00B91734" w:rsidRDefault="00B91734" w:rsidP="00B91734">
      <w:r>
        <w:t xml:space="preserve">    for i in range(0,len(input.values)):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parse.py &gt; nut_poi_new1_t.txt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nut_poi_new1_t.txt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lastRenderedPageBreak/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0.19666667 0.300 1.000</w:t>
      </w:r>
    </w:p>
    <w:p w:rsidR="00B91734" w:rsidRDefault="00B91734" w:rsidP="00B91734">
      <w:r>
        <w:t>2 Performance: 0.19666667 0.300 1.000</w:t>
      </w:r>
    </w:p>
    <w:p w:rsidR="00B91734" w:rsidRDefault="00B91734" w:rsidP="00B91734">
      <w:r>
        <w:t>3 Performance: 0.19666667 0.300 1.000</w:t>
      </w:r>
    </w:p>
    <w:p w:rsidR="00B91734" w:rsidRDefault="00B91734" w:rsidP="00B91734">
      <w:r>
        <w:t>4 Performance: 0.19666667 0.300 1.000</w:t>
      </w:r>
    </w:p>
    <w:p w:rsidR="00B91734" w:rsidRDefault="00B91734" w:rsidP="00B91734">
      <w:r>
        <w:t>5 Performance: 0.19666667 0.300 1.000</w:t>
      </w:r>
    </w:p>
    <w:p w:rsidR="00B91734" w:rsidRDefault="00B91734" w:rsidP="00B91734">
      <w:r>
        <w:t>6 Performance: 0.19666667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111, in Backprop</w:t>
      </w:r>
    </w:p>
    <w:p w:rsidR="00B91734" w:rsidRDefault="00B91734" w:rsidP="00B91734">
      <w:r>
        <w:t xml:space="preserve">    delta[node] = 0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0.17254902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137, in Backprop</w:t>
      </w:r>
    </w:p>
    <w:p w:rsidR="00B91734" w:rsidRDefault="00B91734" w:rsidP="00B91734">
      <w:r>
        <w:t xml:space="preserve">    network.inputs[m].forward_weights[j].value += learning_rate*network.inputs[m].transformed_value*delta[network.inputs[m].forward_neighbors[j]]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41, in main</w:t>
      </w:r>
    </w:p>
    <w:p w:rsidR="00B91734" w:rsidRDefault="00B91734" w:rsidP="00B91734">
      <w:r>
        <w:t xml:space="preserve">    images = DataReader.GetImages('training_new.txt', -1)</w:t>
      </w:r>
    </w:p>
    <w:p w:rsidR="00B91734" w:rsidRDefault="00B91734" w:rsidP="00B91734">
      <w:r>
        <w:t xml:space="preserve">  File "C:\Users\annie_000\Documents\GitHub\CS181_Proj\data_reader.py", line 31, in GetImages</w:t>
      </w:r>
    </w:p>
    <w:p w:rsidR="00B91734" w:rsidRDefault="00B91734" w:rsidP="00B91734">
      <w:r>
        <w:t xml:space="preserve">    image.pixels.append([float(r) for r in line.strip().split()])</w:t>
      </w:r>
    </w:p>
    <w:p w:rsidR="00B91734" w:rsidRDefault="00B91734" w:rsidP="00B91734">
      <w:r>
        <w:t>ValueError: could not convert string to float: number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0.700 0.000</w:t>
      </w:r>
    </w:p>
    <w:p w:rsidR="00B91734" w:rsidRDefault="00B91734" w:rsidP="00B91734">
      <w:r>
        <w:t>2 Performance: 0.50000000 0.700 0.000</w:t>
      </w:r>
    </w:p>
    <w:p w:rsidR="00B91734" w:rsidRDefault="00B91734" w:rsidP="00B91734">
      <w:r>
        <w:t>3 Performance: 0.50000000 0.700 0.000</w:t>
      </w:r>
    </w:p>
    <w:p w:rsidR="00B91734" w:rsidRDefault="00B91734" w:rsidP="00B91734">
      <w:r>
        <w:t>4 Performance: 0.50000000 0.700 0.000</w:t>
      </w:r>
    </w:p>
    <w:p w:rsidR="00B91734" w:rsidRDefault="00B91734" w:rsidP="00B91734">
      <w:r>
        <w:t>5 Performance: 0.50000000 0.700 0.000</w:t>
      </w:r>
    </w:p>
    <w:p w:rsidR="00B91734" w:rsidRDefault="00B91734" w:rsidP="00B91734">
      <w:r>
        <w:t>6 Performance: 0.50000000 0.700 0.000</w:t>
      </w:r>
    </w:p>
    <w:p w:rsidR="00B91734" w:rsidRDefault="00B91734" w:rsidP="00B91734">
      <w:r>
        <w:t>7 Performance: 0.50000000 0.700 0.000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lastRenderedPageBreak/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106, in Backprop</w:t>
      </w:r>
    </w:p>
    <w:p w:rsidR="00B91734" w:rsidRDefault="00B91734" w:rsidP="00B91734">
      <w:r>
        <w:t xml:space="preserve">    FeedForward(network, input)</w:t>
      </w:r>
    </w:p>
    <w:p w:rsidR="00B91734" w:rsidRDefault="00B91734" w:rsidP="00B91734">
      <w:r>
        <w:t xml:space="preserve">  File "C:\Users\annie_000\Documents\GitHub\CS181_Proj\neural_net_impl.py", line 51, in FeedForward</w:t>
      </w:r>
    </w:p>
    <w:p w:rsidR="00B91734" w:rsidRDefault="00B91734" w:rsidP="00B91734">
      <w:r>
        <w:t xml:space="preserve">    node.raw_value = NeuralNetwork.ComputeRawValue(node)</w:t>
      </w:r>
    </w:p>
    <w:p w:rsidR="00B91734" w:rsidRDefault="00B91734" w:rsidP="00B91734">
      <w:r>
        <w:t xml:space="preserve">  File "C:\Users\annie_000\Documents\GitHub\CS181_Proj\neural_net.py", line 127, in ComputeRawValue</w:t>
      </w:r>
    </w:p>
    <w:p w:rsidR="00B91734" w:rsidRDefault="00B91734" w:rsidP="00B91734">
      <w:r>
        <w:t xml:space="preserve">    total_weight += node.weights[i].value * node.inputs[i].transformed_value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simple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SimpleNetwork</w:t>
      </w:r>
    </w:p>
    <w:p w:rsidR="00B91734" w:rsidRDefault="00B91734" w:rsidP="00B91734">
      <w:r>
        <w:t>Input Nodes: 36, Hidden Nodes: 0,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0.300 1.000</w:t>
      </w:r>
    </w:p>
    <w:p w:rsidR="00B91734" w:rsidRDefault="00B91734" w:rsidP="00B91734">
      <w:r>
        <w:t>2 Performance: 0.50000000 0.300 1.000</w:t>
      </w:r>
    </w:p>
    <w:p w:rsidR="00B91734" w:rsidRDefault="00B91734" w:rsidP="00B91734">
      <w:r>
        <w:t>3 Performance: 0.50000000 0.300 1.000</w:t>
      </w:r>
    </w:p>
    <w:p w:rsidR="00B91734" w:rsidRDefault="00B91734" w:rsidP="00B91734">
      <w:r>
        <w:t>4 Performance: 0.50000000 0.300 1.000</w:t>
      </w:r>
    </w:p>
    <w:p w:rsidR="00B91734" w:rsidRDefault="00B91734" w:rsidP="00B91734">
      <w:r>
        <w:t>5 Performance: 0.49500000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230, in Train</w:t>
      </w:r>
    </w:p>
    <w:p w:rsidR="00B91734" w:rsidRDefault="00B91734" w:rsidP="00B91734">
      <w:r>
        <w:t xml:space="preserve">    perf_validate = self.Performance(validation_images)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181, in Classify</w:t>
      </w:r>
    </w:p>
    <w:p w:rsidR="00B91734" w:rsidRDefault="00B91734" w:rsidP="00B91734">
      <w:r>
        <w:t xml:space="preserve">    self.FeedForwardFn(self.network, input)</w:t>
      </w:r>
    </w:p>
    <w:p w:rsidR="00B91734" w:rsidRDefault="00B91734" w:rsidP="00B91734">
      <w:r>
        <w:t xml:space="preserve">  File "C:\Users\annie_000\Documents\GitHub\CS181_Proj\neural_net_impl.py", line 56, in FeedForward</w:t>
      </w:r>
    </w:p>
    <w:p w:rsidR="00B91734" w:rsidRDefault="00B91734" w:rsidP="00B91734">
      <w:r>
        <w:t xml:space="preserve">    node.raw_value = NeuralNetwork.ComputeRawValue(node)</w:t>
      </w:r>
    </w:p>
    <w:p w:rsidR="00B91734" w:rsidRDefault="00B91734" w:rsidP="00B91734">
      <w:r>
        <w:t xml:space="preserve">  File "C:\Users\annie_000\Documents\GitHub\CS181_Proj\neural_net.py", line 127, in ComputeRawValue</w:t>
      </w:r>
    </w:p>
    <w:p w:rsidR="00B91734" w:rsidRDefault="00B91734" w:rsidP="00B91734">
      <w:r>
        <w:t xml:space="preserve">    total_weight += node.weights[i].value * node.inputs[i].transformed_value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0.5 -t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lastRenderedPageBreak/>
        <w:t>* * * * * * * * *</w:t>
      </w:r>
    </w:p>
    <w:p w:rsidR="00B91734" w:rsidRDefault="00B91734" w:rsidP="00B91734">
      <w:r>
        <w:t>Parameters =&gt; Epochs: 100, Learning Rate: 0.500000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0.700 0.000</w:t>
      </w:r>
    </w:p>
    <w:p w:rsidR="00B91734" w:rsidRDefault="00B91734" w:rsidP="00B91734">
      <w:r>
        <w:t>2 Performance: 0.50000000 0.700 0.000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137, in Backprop</w:t>
      </w:r>
    </w:p>
    <w:p w:rsidR="00B91734" w:rsidRDefault="00B91734" w:rsidP="00B91734">
      <w:r>
        <w:t xml:space="preserve">    network.inputs[m].forward_weights[j].value += learning_rate*network.inputs[m].transformed_value*delta[network.inputs[m].forward_neighbors[j]]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0.5 -t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0.500000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0.300 1.000</w:t>
      </w:r>
    </w:p>
    <w:p w:rsidR="00B91734" w:rsidRDefault="00B91734" w:rsidP="00B91734">
      <w:r>
        <w:t>2 Performance: 0.50000000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230, in Train</w:t>
      </w:r>
    </w:p>
    <w:p w:rsidR="00B91734" w:rsidRDefault="00B91734" w:rsidP="00B91734">
      <w:r>
        <w:t xml:space="preserve">    perf_validate = self.Performance(validation_images)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181, in Classify</w:t>
      </w:r>
    </w:p>
    <w:p w:rsidR="00B91734" w:rsidRDefault="00B91734" w:rsidP="00B91734">
      <w:r>
        <w:t xml:space="preserve">    self.FeedForwardFn(self.network, input)</w:t>
      </w:r>
    </w:p>
    <w:p w:rsidR="00B91734" w:rsidRDefault="00B91734" w:rsidP="00B91734">
      <w:r>
        <w:t xml:space="preserve">  File "C:\Users\annie_000\Documents\GitHub\CS181_Proj\neural_net_impl.py", line 51, in FeedForward</w:t>
      </w:r>
    </w:p>
    <w:p w:rsidR="00B91734" w:rsidRDefault="00B91734" w:rsidP="00B91734">
      <w:r>
        <w:t xml:space="preserve">    node.raw_value = NeuralNetwork.ComputeRawValue(node)</w:t>
      </w:r>
    </w:p>
    <w:p w:rsidR="00B91734" w:rsidRDefault="00B91734" w:rsidP="00B91734">
      <w:r>
        <w:t xml:space="preserve">  File "C:\Users\annie_000\Documents\GitHub\CS181_Proj\neural_net.py", line 127, in ComputeRawValue</w:t>
      </w:r>
    </w:p>
    <w:p w:rsidR="00B91734" w:rsidRDefault="00B91734" w:rsidP="00B91734">
      <w:r>
        <w:t xml:space="preserve">    total_weight += node.weights[i].value * node.inputs[i].transformed_value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0.5 -t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0.500000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[ 0.49822372  0.49555416]</w:t>
      </w:r>
    </w:p>
    <w:p w:rsidR="00B91734" w:rsidRDefault="00B91734" w:rsidP="00B91734">
      <w:r>
        <w:t>[ 0.49822542  0.49555214]</w:t>
      </w:r>
    </w:p>
    <w:p w:rsidR="00B91734" w:rsidRDefault="00B91734" w:rsidP="00B91734">
      <w:r>
        <w:t>[ 0.4982265   0.49555454]</w:t>
      </w:r>
    </w:p>
    <w:p w:rsidR="00B91734" w:rsidRDefault="00B91734" w:rsidP="00B91734">
      <w:r>
        <w:t>[ 0.49822604  0.49555417]</w:t>
      </w:r>
    </w:p>
    <w:p w:rsidR="00B91734" w:rsidRDefault="00B91734" w:rsidP="00B91734">
      <w:r>
        <w:t>[ 0.49822692  0.49555267]</w:t>
      </w:r>
    </w:p>
    <w:p w:rsidR="00B91734" w:rsidRDefault="00B91734" w:rsidP="00B91734">
      <w:r>
        <w:t>[ 0.498224    0.49555388]</w:t>
      </w:r>
    </w:p>
    <w:p w:rsidR="00B91734" w:rsidRDefault="00B91734" w:rsidP="00B91734">
      <w:r>
        <w:t>[ 0.49822566  0.49555529]</w:t>
      </w:r>
    </w:p>
    <w:p w:rsidR="00B91734" w:rsidRDefault="00B91734" w:rsidP="00B91734">
      <w:r>
        <w:t>[ 0.49822703  0.49555251]</w:t>
      </w:r>
    </w:p>
    <w:p w:rsidR="00B91734" w:rsidRDefault="00B91734" w:rsidP="00B91734">
      <w:r>
        <w:t>[ 0.49822303  0.49555336]</w:t>
      </w:r>
    </w:p>
    <w:p w:rsidR="00B91734" w:rsidRDefault="00B91734" w:rsidP="00B91734">
      <w:r>
        <w:t>[ 0.49822516  0.49555481]</w:t>
      </w:r>
    </w:p>
    <w:p w:rsidR="00B91734" w:rsidRDefault="00B91734" w:rsidP="00B91734">
      <w:r>
        <w:t>[ 0.49822564  0.49555314]</w:t>
      </w:r>
    </w:p>
    <w:p w:rsidR="00B91734" w:rsidRDefault="00B91734" w:rsidP="00B91734">
      <w:r>
        <w:t>[ 0.49822495  0.49555375]</w:t>
      </w:r>
    </w:p>
    <w:p w:rsidR="00B91734" w:rsidRDefault="00B91734" w:rsidP="00B91734">
      <w:r>
        <w:t>[ 0.49822456  0.49555264]</w:t>
      </w:r>
    </w:p>
    <w:p w:rsidR="00B91734" w:rsidRDefault="00B91734" w:rsidP="00B91734">
      <w:r>
        <w:t>[ 0.49822584  0.49555076]</w:t>
      </w:r>
    </w:p>
    <w:p w:rsidR="00B91734" w:rsidRDefault="00B91734" w:rsidP="00B91734">
      <w:r>
        <w:t>[ 0.49822477  0.49555325]</w:t>
      </w:r>
    </w:p>
    <w:p w:rsidR="00B91734" w:rsidRDefault="00B91734" w:rsidP="00B91734">
      <w:r>
        <w:t>[ 0.49822649  0.49555323]</w:t>
      </w:r>
    </w:p>
    <w:p w:rsidR="00B91734" w:rsidRDefault="00B91734" w:rsidP="00B91734">
      <w:r>
        <w:t>[ 0.49822503  0.49555345]</w:t>
      </w:r>
    </w:p>
    <w:p w:rsidR="00B91734" w:rsidRDefault="00B91734" w:rsidP="00B91734">
      <w:r>
        <w:t>[ 0.49822697  0.49555448]</w:t>
      </w:r>
    </w:p>
    <w:p w:rsidR="00B91734" w:rsidRDefault="00B91734" w:rsidP="00B91734">
      <w:r>
        <w:t>[ 0.49822629  0.49555322]</w:t>
      </w:r>
    </w:p>
    <w:p w:rsidR="00B91734" w:rsidRDefault="00B91734" w:rsidP="00B91734">
      <w:r>
        <w:t>[ 0.49822636  0.49555402]</w:t>
      </w:r>
    </w:p>
    <w:p w:rsidR="00B91734" w:rsidRDefault="00B91734" w:rsidP="00B91734">
      <w:r>
        <w:t>[ 0.49822568  0.49555325]</w:t>
      </w:r>
    </w:p>
    <w:p w:rsidR="00B91734" w:rsidRDefault="00B91734" w:rsidP="00B91734">
      <w:r>
        <w:t>[ 0.49822503  0.4955509 ]</w:t>
      </w:r>
    </w:p>
    <w:p w:rsidR="00B91734" w:rsidRDefault="00B91734" w:rsidP="00B91734">
      <w:r>
        <w:t>[ 0.49822667  0.49555163]</w:t>
      </w:r>
    </w:p>
    <w:p w:rsidR="00B91734" w:rsidRDefault="00B91734" w:rsidP="00B91734">
      <w:r>
        <w:t>[ 0.4982267   0.49555251]</w:t>
      </w:r>
    </w:p>
    <w:p w:rsidR="00B91734" w:rsidRDefault="00B91734" w:rsidP="00B91734">
      <w:r>
        <w:t>[ 0.49822683  0.49555365]</w:t>
      </w:r>
    </w:p>
    <w:p w:rsidR="00B91734" w:rsidRDefault="00B91734" w:rsidP="00B91734">
      <w:r>
        <w:t>[ 0.49822543  0.49555352]</w:t>
      </w:r>
    </w:p>
    <w:p w:rsidR="00B91734" w:rsidRDefault="00B91734" w:rsidP="00B91734">
      <w:r>
        <w:t>[ 0.49822453  0.49555209]</w:t>
      </w:r>
    </w:p>
    <w:p w:rsidR="00B91734" w:rsidRDefault="00B91734" w:rsidP="00B91734">
      <w:r>
        <w:t>[ 0.49822899  0.49555133]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208, in Train</w:t>
      </w:r>
    </w:p>
    <w:p w:rsidR="00B91734" w:rsidRDefault="00B91734" w:rsidP="00B91734">
      <w:r>
        <w:t xml:space="preserve">    performance_log.append((self.Performance(images), self.Performance(validation_images)))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182, in Classify</w:t>
      </w:r>
    </w:p>
    <w:p w:rsidR="00B91734" w:rsidRDefault="00B91734" w:rsidP="00B91734">
      <w:r>
        <w:t xml:space="preserve">    return self.GetNetworkLabel()</w:t>
      </w:r>
    </w:p>
    <w:p w:rsidR="00B91734" w:rsidRDefault="00B91734" w:rsidP="00B91734">
      <w:r>
        <w:lastRenderedPageBreak/>
        <w:t xml:space="preserve">  File "C:\Users\annie_000\Documents\GitHub\CS181_Proj\neural_net_impl.py", line 251, in GetNetworkLabel</w:t>
      </w:r>
    </w:p>
    <w:p w:rsidR="00B91734" w:rsidRDefault="00B91734" w:rsidP="00B91734">
      <w:r>
        <w:t xml:space="preserve">    print output_labels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0.5 -t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0.500000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[0.77, 0.73, 0.81, 0.67, 0.24, 0.32, 0.68, 0.73, 0.82, 0.64, 0.71, 0.73, 0.79, 0.86, 0.75, 0.61, 0.22, 0.16, 0.75, 0.21, 0.25, 0.76, 0.32, 0.38, 0.59, 0.66, 0.73, 0.6, 0.59, 0.56, 0.57, 0.26, 0.1, 0.7</w:t>
      </w:r>
    </w:p>
    <w:p w:rsidR="00B91734" w:rsidRDefault="00B91734" w:rsidP="00B91734">
      <w:r>
        <w:t>1, 0.34, 0.15]</w:t>
      </w:r>
    </w:p>
    <w:p w:rsidR="00B91734" w:rsidRDefault="00B91734" w:rsidP="00B91734">
      <w:r>
        <w:t>[0.77, 0.65, 0.75, 0.66, 0.38, 0.39, 0.73, 0.76, 0.78, 0.6, 0.68, 0.68, 0.74, 0.73, 0.76, 0.45, 0.28, 0.22, 0.67, 0.29, 0.38, 0.7, 0.39, 0.48, 0.49, 0.69, 0.71, 0.55, 0.65, 0.66, 0.57, 0.36, 0.18, 0.5</w:t>
      </w:r>
    </w:p>
    <w:p w:rsidR="00B91734" w:rsidRDefault="00B91734" w:rsidP="00B91734">
      <w:r>
        <w:t>8, 0.3, 0.21]</w:t>
      </w:r>
    </w:p>
    <w:p w:rsidR="00B91734" w:rsidRDefault="00B91734" w:rsidP="00B91734">
      <w:r>
        <w:t>[0.71, 0.77, 0.76, 0.69, 0.35, 0.34, 0.8, 0.75, 0.74, 0.52, 0.74, 0.73, 0.78, 0.71, 0.75, 0.55, 0.27, 0.22, 0.77, 0.34, 0.36, 0.83, 0.35, 0.47, 0.63, 0.79, 0.65, 0.54, 0.58, 0.59, 0.45, 0.2, 0.16, 0.4</w:t>
      </w:r>
    </w:p>
    <w:p w:rsidR="00B91734" w:rsidRDefault="00B91734" w:rsidP="00B91734">
      <w:r>
        <w:t>7, 0.35, 0.2]</w:t>
      </w:r>
    </w:p>
    <w:p w:rsidR="00B91734" w:rsidRDefault="00B91734" w:rsidP="00B91734">
      <w:r>
        <w:t>[0.79, 0.77, 0.74, 0.68, 0.32, 0.28, 0.81, 0.75, 0.74, 0.63, 0.71, 0.71, 0.72, 0.74, 0.76, 0.49, 0.26, 0.17, 0.64, 0.32, 0.33, 0.79, 0.37, 0.41, 0.58, 0.72, 0.72, 0.54, 0.65, 0.58, 0.41, 0.22, 0.15, 0</w:t>
      </w:r>
    </w:p>
    <w:p w:rsidR="00B91734" w:rsidRDefault="00B91734" w:rsidP="00B91734">
      <w:r>
        <w:t>.55, 0.33, 0.24]</w:t>
      </w:r>
    </w:p>
    <w:p w:rsidR="00B91734" w:rsidRDefault="00B91734" w:rsidP="00B91734">
      <w:r>
        <w:t>[0.7, 0.65, 0.75, 0.65, 0.34, 0.4, 0.71, 0.68, 0.81, 0.5, 0.72, 0.79, 0.74, 0.75, 0.78, 0.55, 0.27, 0.16, 0.71, 0.36, 0.42, 0.73, 0.4, 0.48, 0.59, 0.76, 0.75, 0.5, 0.67, 0.51, 0.47, 0.21, 0.19, 0.51,</w:t>
      </w:r>
    </w:p>
    <w:p w:rsidR="00B91734" w:rsidRDefault="00B91734" w:rsidP="00B91734">
      <w:r>
        <w:t>0.31, 0.2]</w:t>
      </w:r>
    </w:p>
    <w:p w:rsidR="00B91734" w:rsidRDefault="00B91734" w:rsidP="00B91734">
      <w:r>
        <w:t>[0.84, 0.79, 0.77, 0.81, 0.23, 0.26, 0.75, 0.77, 0.87, 0.58, 0.8, 0.79, 0.84, 0.79, 0.79, 0.56, 0.29, 0.1, 0.76, 0.19, 0.2, 0.85, 0.3, 0.34, 0.58, 0.77, 0.8, 0.6, 0.5, 0.58, 0.56, 0.2, 0.12, 0.68, 0.2</w:t>
      </w:r>
    </w:p>
    <w:p w:rsidR="00B91734" w:rsidRDefault="00B91734" w:rsidP="00B91734">
      <w:r>
        <w:t>6, 0.11]</w:t>
      </w:r>
    </w:p>
    <w:p w:rsidR="00B91734" w:rsidRDefault="00B91734" w:rsidP="00B91734">
      <w:r>
        <w:t>[0.79, 0.72, 0.65, 0.65, 0.32, 0.34, 0.75, 0.74, 0.73, 0.55, 0.78, 0.73, 0.64, 0.69, 0.73, 0.49, 0.22, 0.17, 0.62, 0.27, 0.31, 0.72, 0.43, 0.41, 0.55, 0.79, 0.74, 0.54, 0.7, 0.6, 0.45, 0.18, 0.11, 0.5</w:t>
      </w:r>
    </w:p>
    <w:p w:rsidR="00B91734" w:rsidRDefault="00B91734" w:rsidP="00B91734">
      <w:r>
        <w:t>5, 0.36, 0.14]</w:t>
      </w:r>
    </w:p>
    <w:p w:rsidR="00B91734" w:rsidRDefault="00B91734" w:rsidP="00B91734">
      <w:r>
        <w:t>[0.81, 0.81, 0.83, 0.72, 0.32, 0.38, 0.76, 0.7, 0.76, 0.53, 0.72, 0.7, 0.73, 0.69, 0.75, 0.52, 0.26, 0.13, 0.62, 0.36, 0.32, 0.79, 0.36, 0.44, 0.49, 0.71, 0.7, 0.58, 0.58, 0.48, 0.39, 0.2, 0.21, 0.6,</w:t>
      </w:r>
    </w:p>
    <w:p w:rsidR="00B91734" w:rsidRDefault="00B91734" w:rsidP="00B91734">
      <w:r>
        <w:t>0.39, 0.2]</w:t>
      </w:r>
    </w:p>
    <w:p w:rsidR="00B91734" w:rsidRDefault="00B91734" w:rsidP="00B91734">
      <w:r>
        <w:t>[0.81, 0.75, 0.76, 0.65, 0.21, 0.25, 0.78, 0.76, 0.81, 0.56, 0.76, 0.76, 0.82, 0.77, 0.84, 0.59, 0.31, 0.11, 0.73, 0.22, 0.28, 0.8, 0.18, 0.22, 0.52, 0.81, 0.79, 0.61, 0.49, 0.56, 0.54, 0.23, 0.13, 0.</w:t>
      </w:r>
    </w:p>
    <w:p w:rsidR="00B91734" w:rsidRDefault="00B91734" w:rsidP="00B91734">
      <w:r>
        <w:t>63, 0.36, 0.19]</w:t>
      </w:r>
    </w:p>
    <w:p w:rsidR="00B91734" w:rsidRDefault="00B91734" w:rsidP="00B91734">
      <w:r>
        <w:t>[0.76, 0.83, 0.75, 0.76, 0.28, 0.32, 0.75, 0.79, 0.82, 0.55, 0.83, 0.76, 0.8, 0.77, 0.8, 0.69, 0.31, 0.13, 0.69, 0.19, 0.26, 0.75, 0.23, 0.36, 0.59, 0.71, 0.74, 0.52, 0.55, 0.56, 0.68, 0.25, 0.15, 0.6</w:t>
      </w:r>
    </w:p>
    <w:p w:rsidR="00B91734" w:rsidRDefault="00B91734" w:rsidP="00B91734">
      <w:r>
        <w:t>5, 0.31, 0.15]</w:t>
      </w:r>
    </w:p>
    <w:p w:rsidR="00B91734" w:rsidRDefault="00B91734" w:rsidP="00B91734">
      <w:r>
        <w:t>[0.75, 0.75, 0.76, 0.67, 0.44, 0.39, 0.72, 0.77, 0.75, 0.55, 0.76, 0.75, 0.74, 0.66, 0.71, 0.5, 0.26, 0.15, 0.72, 0.42, 0.38, 0.68, 0.38, 0.41, 0.55, 0.73, 0.69, 0.54, 0.66, 0.64, 0.49, 0.25, 0.24, 0.</w:t>
      </w:r>
    </w:p>
    <w:p w:rsidR="00B91734" w:rsidRDefault="00B91734" w:rsidP="00B91734">
      <w:r>
        <w:t>59, 0.34, 0.18]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lastRenderedPageBreak/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203, in Train</w:t>
      </w:r>
    </w:p>
    <w:p w:rsidR="00B91734" w:rsidRDefault="00B91734" w:rsidP="00B91734">
      <w:r>
        <w:t xml:space="preserve">    inputs.append(self.Convert(image))</w:t>
      </w:r>
    </w:p>
    <w:p w:rsidR="00B91734" w:rsidRDefault="00B91734" w:rsidP="00B91734">
      <w:r>
        <w:t xml:space="preserve">  File "C:\Users\annie_000\Documents\GitHub\CS181_Proj\neural_net_impl.py", line 286, in Convert</w:t>
      </w:r>
    </w:p>
    <w:p w:rsidR="00B91734" w:rsidRDefault="00B91734" w:rsidP="00B91734">
      <w:r>
        <w:t xml:space="preserve">    print out.values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parse2.py &gt; training_new.txt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[0.77, 0.73, 0.81, 0.67, 0.24, 0.32, 0.68, 0.73, 0.82, 0.64, 0.71, 0.73, 0.79, 0.86, 0.75, 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203, in Train</w:t>
      </w:r>
    </w:p>
    <w:p w:rsidR="00B91734" w:rsidRDefault="00B91734" w:rsidP="00B91734">
      <w:r>
        <w:t xml:space="preserve">    inputs.append(self.Convert(image))</w:t>
      </w:r>
    </w:p>
    <w:p w:rsidR="00B91734" w:rsidRDefault="00B91734" w:rsidP="00B91734">
      <w:r>
        <w:t xml:space="preserve">  File "C:\Users\annie_000\Documents\GitHub\CS181_Proj\neural_net_impl.py", line 286, in Convert</w:t>
      </w:r>
    </w:p>
    <w:p w:rsidR="00B91734" w:rsidRDefault="00B91734" w:rsidP="00B91734">
      <w:r>
        <w:t xml:space="preserve">    print out.values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0.700 0.000</w:t>
      </w:r>
    </w:p>
    <w:p w:rsidR="00B91734" w:rsidRDefault="00B91734" w:rsidP="00B91734">
      <w:r>
        <w:t>2 Performance: 0.50000000 0.300 1.000</w:t>
      </w:r>
    </w:p>
    <w:p w:rsidR="00B91734" w:rsidRDefault="00B91734" w:rsidP="00B91734">
      <w:r>
        <w:t>3 Performance: 0.50000000 0.300 1.000</w:t>
      </w:r>
    </w:p>
    <w:p w:rsidR="00B91734" w:rsidRDefault="00B91734" w:rsidP="00B91734">
      <w:r>
        <w:t>4 Performance: 0.50000000 0.300 1.000</w:t>
      </w:r>
    </w:p>
    <w:p w:rsidR="00B91734" w:rsidRDefault="00B91734" w:rsidP="00B91734">
      <w:r>
        <w:t>5 Performance: 0.50000000 0.300 1.000</w:t>
      </w:r>
    </w:p>
    <w:p w:rsidR="00B91734" w:rsidRDefault="00B91734" w:rsidP="00B91734">
      <w:r>
        <w:t>6 Performance: 0.50000000 0.300 1.000</w:t>
      </w:r>
    </w:p>
    <w:p w:rsidR="00B91734" w:rsidRDefault="00B91734" w:rsidP="00B91734">
      <w:r>
        <w:t>7 Performance: 0.50000000 0.300 1.000</w:t>
      </w:r>
    </w:p>
    <w:p w:rsidR="00B91734" w:rsidRDefault="00B91734" w:rsidP="00B91734">
      <w:r>
        <w:t>8 Performance: 0.50000000 0.300 1.000</w:t>
      </w:r>
    </w:p>
    <w:p w:rsidR="00B91734" w:rsidRDefault="00B91734" w:rsidP="00B91734">
      <w:r>
        <w:t>9 Performance: 0.16750000 0.300 1.000</w:t>
      </w:r>
    </w:p>
    <w:p w:rsidR="00B91734" w:rsidRDefault="00B91734" w:rsidP="00B91734">
      <w:r>
        <w:t>10 Performance: 0.04750000 0.300 1.000</w:t>
      </w:r>
    </w:p>
    <w:p w:rsidR="00B91734" w:rsidRDefault="00B91734" w:rsidP="00B91734">
      <w:r>
        <w:t>11 Performance: 0.01750000 0.300 1.000</w:t>
      </w:r>
    </w:p>
    <w:p w:rsidR="00B91734" w:rsidRDefault="00B91734" w:rsidP="00B91734">
      <w:r>
        <w:t>12 Performance: 0.01750000 0.300 1.000</w:t>
      </w:r>
    </w:p>
    <w:p w:rsidR="00B91734" w:rsidRDefault="00B91734" w:rsidP="00B91734">
      <w:r>
        <w:lastRenderedPageBreak/>
        <w:t>13 Performance: 0.02000000 0.300 1.000</w:t>
      </w:r>
    </w:p>
    <w:p w:rsidR="00B91734" w:rsidRDefault="00B91734" w:rsidP="00B91734">
      <w:r>
        <w:t>14 Performance: 0.01000000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140, in Backprop</w:t>
      </w:r>
    </w:p>
    <w:p w:rsidR="00B91734" w:rsidRDefault="00B91734" w:rsidP="00B91734">
      <w:r>
        <w:t xml:space="preserve">    for j in range(0,len(network.hidden_nodes[m].forward_neighbors)):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10.000000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0.700 0.000</w:t>
      </w:r>
    </w:p>
    <w:p w:rsidR="00B91734" w:rsidRDefault="00B91734" w:rsidP="00B91734">
      <w:r>
        <w:t>2 Performance: 0.50000000 0.700 0.000</w:t>
      </w:r>
    </w:p>
    <w:p w:rsidR="00B91734" w:rsidRDefault="00B91734" w:rsidP="00B91734">
      <w:r>
        <w:t>3 Performance: 0.50000000 0.300 1.000</w:t>
      </w:r>
    </w:p>
    <w:p w:rsidR="00B91734" w:rsidRDefault="00B91734" w:rsidP="00B91734">
      <w:r>
        <w:t>4 Performance: 0.50000000 0.300 1.000</w:t>
      </w:r>
    </w:p>
    <w:p w:rsidR="00B91734" w:rsidRDefault="00B91734" w:rsidP="00B91734">
      <w:r>
        <w:t>5 Performance: 0.50000000 0.300 1.000</w:t>
      </w:r>
    </w:p>
    <w:p w:rsidR="00B91734" w:rsidRDefault="00B91734" w:rsidP="00B91734">
      <w:r>
        <w:t>6 Performance: 0.50000000 0.300 1.000</w:t>
      </w:r>
    </w:p>
    <w:p w:rsidR="00B91734" w:rsidRDefault="00B91734" w:rsidP="00B91734">
      <w:r>
        <w:t>7 Performance: 0.50000000 0.300 1.000</w:t>
      </w:r>
    </w:p>
    <w:p w:rsidR="00B91734" w:rsidRDefault="00B91734" w:rsidP="00B91734">
      <w:r>
        <w:t>8 Performance: 0.50000000 0.300 1.000</w:t>
      </w:r>
    </w:p>
    <w:p w:rsidR="00B91734" w:rsidRDefault="00B91734" w:rsidP="00B91734">
      <w:r>
        <w:t>9 Performance: 0.50000000 0.300 1.000</w:t>
      </w:r>
    </w:p>
    <w:p w:rsidR="00B91734" w:rsidRDefault="00B91734" w:rsidP="00B91734">
      <w:r>
        <w:t>10 Performance: 0.50000000 0.300 1.000</w:t>
      </w:r>
    </w:p>
    <w:p w:rsidR="00B91734" w:rsidRDefault="00B91734" w:rsidP="00B91734">
      <w:r>
        <w:t>11 Performance: 0.50000000 0.300 1.000</w:t>
      </w:r>
    </w:p>
    <w:p w:rsidR="00B91734" w:rsidRDefault="00B91734" w:rsidP="00B91734">
      <w:r>
        <w:t>12 Performance: 0.50000000 0.300 1.000</w:t>
      </w:r>
    </w:p>
    <w:p w:rsidR="00B91734" w:rsidRDefault="00B91734" w:rsidP="00B91734">
      <w:r>
        <w:t>13 Performance: 0.50000000 0.300 1.000</w:t>
      </w:r>
    </w:p>
    <w:p w:rsidR="00B91734" w:rsidRDefault="00B91734" w:rsidP="00B91734">
      <w:r>
        <w:t>14 Performance: 0.50000000 0.300 1.000</w:t>
      </w:r>
    </w:p>
    <w:p w:rsidR="00B91734" w:rsidRDefault="00B91734" w:rsidP="00B91734">
      <w:r>
        <w:t>15 Performance: 0.50000000 0.300 1.000</w:t>
      </w:r>
    </w:p>
    <w:p w:rsidR="00B91734" w:rsidRDefault="00B91734" w:rsidP="00B91734">
      <w:r>
        <w:t>16 Performance: 0.50000000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129, in Backprop</w:t>
      </w:r>
    </w:p>
    <w:p w:rsidR="00B91734" w:rsidRDefault="00B91734" w:rsidP="00B91734">
      <w:r>
        <w:lastRenderedPageBreak/>
        <w:t xml:space="preserve">    for j in range(0,len(network.inputs[-m].forward_neighbors)):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0.3 -t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0.300000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0.300 1.000</w:t>
      </w:r>
    </w:p>
    <w:p w:rsidR="00B91734" w:rsidRDefault="00B91734" w:rsidP="00B91734">
      <w:r>
        <w:t>2 Performance: 0.50000000 0.300 1.000</w:t>
      </w:r>
    </w:p>
    <w:p w:rsidR="00B91734" w:rsidRDefault="00B91734" w:rsidP="00B91734">
      <w:r>
        <w:t>3 Performance: 0.50000000 0.300 1.000</w:t>
      </w:r>
    </w:p>
    <w:p w:rsidR="00B91734" w:rsidRDefault="00B91734" w:rsidP="00B91734">
      <w:r>
        <w:t>4 Performance: 0.50000000 0.300 1.000</w:t>
      </w:r>
    </w:p>
    <w:p w:rsidR="00B91734" w:rsidRDefault="00B91734" w:rsidP="00B91734">
      <w:r>
        <w:t>5 Performance: 0.50000000 0.300 1.000</w:t>
      </w:r>
    </w:p>
    <w:p w:rsidR="00B91734" w:rsidRDefault="00B91734" w:rsidP="00B91734">
      <w:r>
        <w:t>6 Performance: 0.50000000 0.300 1.000</w:t>
      </w:r>
    </w:p>
    <w:p w:rsidR="00B91734" w:rsidRDefault="00B91734" w:rsidP="00B91734">
      <w:r>
        <w:t>7 Performance: 0.50000000 0.300 1.000</w:t>
      </w:r>
    </w:p>
    <w:p w:rsidR="00B91734" w:rsidRDefault="00B91734" w:rsidP="00B91734">
      <w:r>
        <w:t>8 Performance: 0.50000000 0.300 1.000</w:t>
      </w:r>
    </w:p>
    <w:p w:rsidR="00B91734" w:rsidRDefault="00B91734" w:rsidP="00B91734">
      <w:r>
        <w:t>9 Performance: 0.50000000 0.300 1.000</w:t>
      </w:r>
    </w:p>
    <w:p w:rsidR="00B91734" w:rsidRDefault="00B91734" w:rsidP="00B91734">
      <w:r>
        <w:t>10 Performance: 0.50000000 0.300 1.000</w:t>
      </w:r>
    </w:p>
    <w:p w:rsidR="00B91734" w:rsidRDefault="00B91734" w:rsidP="00B91734">
      <w:r>
        <w:t>11 Performance: 0.50000000 0.300 1.000</w:t>
      </w:r>
    </w:p>
    <w:p w:rsidR="00B91734" w:rsidRDefault="00B91734" w:rsidP="00B91734">
      <w:r>
        <w:t>12 Performance: 0.50000000 0.300 1.000</w:t>
      </w:r>
    </w:p>
    <w:p w:rsidR="00B91734" w:rsidRDefault="00B91734" w:rsidP="00B91734">
      <w:r>
        <w:t>13 Performance: 0.50000000 0.300 1.000</w:t>
      </w:r>
    </w:p>
    <w:p w:rsidR="00B91734" w:rsidRDefault="00B91734" w:rsidP="00B91734">
      <w:r>
        <w:t>14 Performance: 0.50000000 0.300 1.000</w:t>
      </w:r>
    </w:p>
    <w:p w:rsidR="00B91734" w:rsidRDefault="00B91734" w:rsidP="00B91734">
      <w:r>
        <w:t>15 Performance: 0.50000000 0.300 1.000</w:t>
      </w:r>
    </w:p>
    <w:p w:rsidR="00B91734" w:rsidRDefault="00B91734" w:rsidP="00B91734">
      <w:r>
        <w:t>16 Performance: 0.50000000 0.300 1.000</w:t>
      </w:r>
    </w:p>
    <w:p w:rsidR="00B91734" w:rsidRDefault="00B91734" w:rsidP="00B91734">
      <w:r>
        <w:t>17 Performance: 0.50000000 0.300 1.000</w:t>
      </w:r>
    </w:p>
    <w:p w:rsidR="00B91734" w:rsidRDefault="00B91734" w:rsidP="00B91734">
      <w:r>
        <w:t>18 Performance: 0.50000000 0.300 1.000</w:t>
      </w:r>
    </w:p>
    <w:p w:rsidR="00B91734" w:rsidRDefault="00B91734" w:rsidP="00B91734">
      <w:r>
        <w:t>19 Performance: 0.50000000 0.300 1.000</w:t>
      </w:r>
    </w:p>
    <w:p w:rsidR="00B91734" w:rsidRDefault="00B91734" w:rsidP="00B91734">
      <w:r>
        <w:t>20 Performance: 0.50000000 0.300 1.000</w:t>
      </w:r>
    </w:p>
    <w:p w:rsidR="00B91734" w:rsidRDefault="00B91734" w:rsidP="00B91734">
      <w:r>
        <w:t>21 Performance: 0.50000000 0.300 1.000</w:t>
      </w:r>
    </w:p>
    <w:p w:rsidR="00B91734" w:rsidRDefault="00B91734" w:rsidP="00B91734">
      <w:r>
        <w:t>22 Performance: 0.50000000 0.300 1.000</w:t>
      </w:r>
    </w:p>
    <w:p w:rsidR="00B91734" w:rsidRDefault="00B91734" w:rsidP="00B91734">
      <w:r>
        <w:t>23 Performance: 0.50000000 0.300 1.000</w:t>
      </w:r>
    </w:p>
    <w:p w:rsidR="00B91734" w:rsidRDefault="00B91734" w:rsidP="00B91734">
      <w:r>
        <w:t>24 Performance: 0.50000000 0.300 1.000</w:t>
      </w:r>
    </w:p>
    <w:p w:rsidR="00B91734" w:rsidRDefault="00B91734" w:rsidP="00B91734">
      <w:r>
        <w:t>25 Performance: 0.50000000 0.300 1.000</w:t>
      </w:r>
    </w:p>
    <w:p w:rsidR="00B91734" w:rsidRDefault="00B91734" w:rsidP="00B91734">
      <w:r>
        <w:t>26 Performance: 0.50000000 0.300 1.000</w:t>
      </w:r>
    </w:p>
    <w:p w:rsidR="00B91734" w:rsidRDefault="00B91734" w:rsidP="00B91734">
      <w:r>
        <w:t>27 Performance: 0.50000000 0.300 1.000</w:t>
      </w:r>
    </w:p>
    <w:p w:rsidR="00B91734" w:rsidRDefault="00B91734" w:rsidP="00B91734">
      <w:r>
        <w:t>28 Performance: 0.50000000 0.300 1.000</w:t>
      </w:r>
    </w:p>
    <w:p w:rsidR="00B91734" w:rsidRDefault="00B91734" w:rsidP="00B91734">
      <w:r>
        <w:t>29 Performance: 0.50000000 0.300 1.000</w:t>
      </w:r>
    </w:p>
    <w:p w:rsidR="00B91734" w:rsidRDefault="00B91734" w:rsidP="00B91734">
      <w:r>
        <w:t>30 Performance: 0.50000000 0.300 1.000</w:t>
      </w:r>
    </w:p>
    <w:p w:rsidR="00B91734" w:rsidRDefault="00B91734" w:rsidP="00B91734">
      <w:r>
        <w:t>31 Performance: 0.50000000 0.300 1.000</w:t>
      </w:r>
    </w:p>
    <w:p w:rsidR="00B91734" w:rsidRDefault="00B91734" w:rsidP="00B91734">
      <w:r>
        <w:t>32 Performance: 0.50000000 0.300 1.000</w:t>
      </w:r>
    </w:p>
    <w:p w:rsidR="00B91734" w:rsidRDefault="00B91734" w:rsidP="00B91734">
      <w:r>
        <w:t>33 Performance: 0.50000000 0.300 1.000</w:t>
      </w:r>
    </w:p>
    <w:p w:rsidR="00B91734" w:rsidRDefault="00B91734" w:rsidP="00B91734">
      <w:r>
        <w:t>34 Performance: 0.50000000 0.300 1.000</w:t>
      </w:r>
    </w:p>
    <w:p w:rsidR="00B91734" w:rsidRDefault="00B91734" w:rsidP="00B91734">
      <w:r>
        <w:t>35 Performance: 0.50000000 0.300 1.000</w:t>
      </w:r>
    </w:p>
    <w:p w:rsidR="00B91734" w:rsidRDefault="00B91734" w:rsidP="00B91734">
      <w:r>
        <w:t>36 Performance: 0.50000000 0.300 1.000</w:t>
      </w:r>
    </w:p>
    <w:p w:rsidR="00B91734" w:rsidRDefault="00B91734" w:rsidP="00B91734">
      <w:r>
        <w:t>37 Performance: 0.50000000 0.300 1.000</w:t>
      </w:r>
    </w:p>
    <w:p w:rsidR="00B91734" w:rsidRDefault="00B91734" w:rsidP="00B91734">
      <w:r>
        <w:t>38 Performance: 0.50000000 0.300 1.000</w:t>
      </w:r>
    </w:p>
    <w:p w:rsidR="00B91734" w:rsidRDefault="00B91734" w:rsidP="00B91734">
      <w:r>
        <w:lastRenderedPageBreak/>
        <w:t>39 Performance: 0.50000000 0.300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137, in Backprop</w:t>
      </w:r>
    </w:p>
    <w:p w:rsidR="00B91734" w:rsidRDefault="00B91734" w:rsidP="00B91734">
      <w:r>
        <w:t xml:space="preserve">    network.inputs[m].forward_weights[j].value += learning_rate*network.inputs[m].transformed_value*delta[network.inputs[m].forward_neighbors[j]]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parse2.py &gt; validation_new.txt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0.3 -t hidden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47, in main</w:t>
      </w:r>
    </w:p>
    <w:p w:rsidR="00B91734" w:rsidRDefault="00B91734" w:rsidP="00B91734">
      <w:r>
        <w:t xml:space="preserve">    validation = DataReader.GetImages('validation_new.txt', -1)</w:t>
      </w:r>
    </w:p>
    <w:p w:rsidR="00B91734" w:rsidRDefault="00B91734" w:rsidP="00B91734">
      <w:r>
        <w:t xml:space="preserve">  File "C:\Users\annie_000\Documents\GitHub\CS181_Proj\data_reader.py", line 31, in GetImages</w:t>
      </w:r>
    </w:p>
    <w:p w:rsidR="00B91734" w:rsidRDefault="00B91734" w:rsidP="00B91734">
      <w:r>
        <w:t xml:space="preserve">    image.pixels.append([float(r) for r in line.strip().split()])</w:t>
      </w:r>
    </w:p>
    <w:p w:rsidR="00B91734" w:rsidRDefault="00B91734" w:rsidP="00B91734">
      <w:r>
        <w:t>ValueError: could not convert string to float: number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0.3 -t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0.300000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0.714 1.000</w:t>
      </w:r>
    </w:p>
    <w:p w:rsidR="00B91734" w:rsidRDefault="00B91734" w:rsidP="00B91734">
      <w:r>
        <w:t>2 Performance: 0.50000000 0.714 1.000</w:t>
      </w:r>
    </w:p>
    <w:p w:rsidR="00B91734" w:rsidRDefault="00B91734" w:rsidP="00B91734">
      <w:r>
        <w:t>3 Performance: 0.50000000 0.714 1.000</w:t>
      </w:r>
    </w:p>
    <w:p w:rsidR="00B91734" w:rsidRDefault="00B91734" w:rsidP="00B91734">
      <w:r>
        <w:t>4 Performance: 0.50000000 0.286 1.000</w:t>
      </w:r>
    </w:p>
    <w:p w:rsidR="00B91734" w:rsidRDefault="00B91734" w:rsidP="00B91734">
      <w:r>
        <w:t>5 Performance: 0.50000000 0.286 1.000</w:t>
      </w:r>
    </w:p>
    <w:p w:rsidR="00B91734" w:rsidRDefault="00B91734" w:rsidP="00B91734">
      <w:r>
        <w:t>6 Performance: 0.50000000 0.286 1.000</w:t>
      </w:r>
    </w:p>
    <w:p w:rsidR="00B91734" w:rsidRDefault="00B91734" w:rsidP="00B91734">
      <w:r>
        <w:t>7 Performance: 0.50000000 0.286 1.000</w:t>
      </w:r>
    </w:p>
    <w:p w:rsidR="00B91734" w:rsidRDefault="00B91734" w:rsidP="00B91734">
      <w:r>
        <w:t>8 Performance: 0.50000000 0.286 1.000</w:t>
      </w:r>
    </w:p>
    <w:p w:rsidR="00B91734" w:rsidRDefault="00B91734" w:rsidP="00B91734">
      <w:r>
        <w:t>9 Performance: 0.50000000 0.286 1.000</w:t>
      </w:r>
    </w:p>
    <w:p w:rsidR="00B91734" w:rsidRDefault="00B91734" w:rsidP="00B91734">
      <w:r>
        <w:t>10 Performance: 0.50000000 0.286 1.000</w:t>
      </w:r>
    </w:p>
    <w:p w:rsidR="00B91734" w:rsidRDefault="00B91734" w:rsidP="00B91734">
      <w:r>
        <w:t>11 Performance: 0.50000000 0.286 1.000</w:t>
      </w:r>
    </w:p>
    <w:p w:rsidR="00B91734" w:rsidRDefault="00B91734" w:rsidP="00B91734">
      <w:r>
        <w:t>12 Performance: 0.50000000 0.286 1.000</w:t>
      </w:r>
    </w:p>
    <w:p w:rsidR="00B91734" w:rsidRDefault="00B91734" w:rsidP="00B91734">
      <w:r>
        <w:t>13 Performance: 0.50000000 0.286 1.000</w:t>
      </w:r>
    </w:p>
    <w:p w:rsidR="00B91734" w:rsidRDefault="00B91734" w:rsidP="00B91734">
      <w:r>
        <w:t>14 Performance: 0.50000000 0.286 1.000</w:t>
      </w:r>
    </w:p>
    <w:p w:rsidR="00B91734" w:rsidRDefault="00B91734" w:rsidP="00B91734">
      <w:r>
        <w:lastRenderedPageBreak/>
        <w:t>15 Performance: 0.50000000 0.286 1.000</w:t>
      </w:r>
    </w:p>
    <w:p w:rsidR="00B91734" w:rsidRDefault="00B91734" w:rsidP="00B91734">
      <w:r>
        <w:t>16 Performance: 0.50000000 0.286 1.000</w:t>
      </w:r>
    </w:p>
    <w:p w:rsidR="00B91734" w:rsidRDefault="00B91734" w:rsidP="00B91734">
      <w:r>
        <w:t>17 Performance: 0.01500000 0.018 1.000</w:t>
      </w:r>
    </w:p>
    <w:p w:rsidR="00B91734" w:rsidRDefault="00B91734" w:rsidP="00B91734">
      <w:r>
        <w:t>18 Performance: 0.04500000 0.093 1.000</w:t>
      </w:r>
    </w:p>
    <w:p w:rsidR="00B91734" w:rsidRDefault="00B91734" w:rsidP="00B91734">
      <w:r>
        <w:t>19 Performance: 0.02000000 0.039 1.000</w:t>
      </w:r>
    </w:p>
    <w:p w:rsidR="00B91734" w:rsidRDefault="00B91734" w:rsidP="00B91734">
      <w:r>
        <w:t>20 Performance: 0.01500000 0.029 1.000</w:t>
      </w:r>
    </w:p>
    <w:p w:rsidR="00B91734" w:rsidRDefault="00B91734" w:rsidP="00B91734">
      <w:r>
        <w:t>21 Performance: 0.01250000 0.021 1.000</w:t>
      </w:r>
    </w:p>
    <w:p w:rsidR="00B91734" w:rsidRDefault="00B91734" w:rsidP="00B91734">
      <w:r>
        <w:t>22 Performance: 0.00750000 0.014 1.000</w:t>
      </w:r>
    </w:p>
    <w:p w:rsidR="00B91734" w:rsidRDefault="00B91734" w:rsidP="00B91734">
      <w:r>
        <w:t>23 Performance: 0.00500000 0.014 1.000</w:t>
      </w:r>
    </w:p>
    <w:p w:rsidR="00B91734" w:rsidRDefault="00B91734" w:rsidP="00B91734">
      <w:r>
        <w:t>24 Performance: 0.00500000 0.011 1.000</w:t>
      </w:r>
    </w:p>
    <w:p w:rsidR="00B91734" w:rsidRDefault="00B91734" w:rsidP="00B91734">
      <w:r>
        <w:t>25 Performance: 0.00500000 0.007 1.000</w:t>
      </w:r>
    </w:p>
    <w:p w:rsidR="00B91734" w:rsidRDefault="00B91734" w:rsidP="00B91734">
      <w:r>
        <w:t>26 Performance: 0.00500000 0.007 1.000</w:t>
      </w:r>
    </w:p>
    <w:p w:rsidR="00B91734" w:rsidRDefault="00B91734" w:rsidP="00B91734">
      <w:r>
        <w:t>27 Performance: 0.00250000 0.007 1.000</w:t>
      </w:r>
    </w:p>
    <w:p w:rsidR="00B91734" w:rsidRDefault="00B91734" w:rsidP="00B91734">
      <w:r>
        <w:t>28 Performance: 0.00250000 0.007 1.000</w:t>
      </w:r>
    </w:p>
    <w:p w:rsidR="00B91734" w:rsidRDefault="00B91734" w:rsidP="00B91734">
      <w:r>
        <w:t>29 Performance: 0.00250000 0.007 1.000</w:t>
      </w:r>
    </w:p>
    <w:p w:rsidR="00B91734" w:rsidRDefault="00B91734" w:rsidP="00B91734">
      <w:r>
        <w:t>30 Performance: 0.00000000 0.007 1.000</w:t>
      </w:r>
    </w:p>
    <w:p w:rsidR="00B91734" w:rsidRDefault="00B91734" w:rsidP="00B91734">
      <w:r>
        <w:t>31 Performance: 0.00000000 0.007 1.000</w:t>
      </w:r>
    </w:p>
    <w:p w:rsidR="00B91734" w:rsidRDefault="00B91734" w:rsidP="00B91734">
      <w:r>
        <w:t>32 Performance: 0.00000000 0.007 1.000</w:t>
      </w:r>
    </w:p>
    <w:p w:rsidR="00B91734" w:rsidRDefault="00B91734" w:rsidP="00B91734">
      <w:r>
        <w:t>33 Performance: 0.00000000 0.007 1.000</w:t>
      </w:r>
    </w:p>
    <w:p w:rsidR="00B91734" w:rsidRDefault="00B91734" w:rsidP="00B91734">
      <w:r>
        <w:t>34 Performance: 0.00000000 0.004 1.000</w:t>
      </w:r>
    </w:p>
    <w:p w:rsidR="00B91734" w:rsidRDefault="00B91734" w:rsidP="00B91734">
      <w:r>
        <w:t>35 Performance: 0.00000000 0.004 1.000</w:t>
      </w:r>
    </w:p>
    <w:p w:rsidR="00B91734" w:rsidRDefault="00B91734" w:rsidP="00B91734">
      <w:r>
        <w:t>36 Performance: 0.00000000 0.004 1.000</w:t>
      </w:r>
    </w:p>
    <w:p w:rsidR="00B91734" w:rsidRDefault="00B91734" w:rsidP="00B91734">
      <w:r>
        <w:t>37 Performance: 0.00000000 0.004 1.000</w:t>
      </w:r>
    </w:p>
    <w:p w:rsidR="00B91734" w:rsidRDefault="00B91734" w:rsidP="00B91734">
      <w:r>
        <w:t>38 Performance: 0.00000000 0.004 1.000</w:t>
      </w:r>
    </w:p>
    <w:p w:rsidR="00B91734" w:rsidRDefault="00B91734" w:rsidP="00B91734">
      <w:r>
        <w:t>39 Performance: 0.00000000 0.004 1.000</w:t>
      </w:r>
    </w:p>
    <w:p w:rsidR="00B91734" w:rsidRDefault="00B91734" w:rsidP="00B91734">
      <w:r>
        <w:t>40 Performance: 0.00000000 0.004 1.000</w:t>
      </w:r>
    </w:p>
    <w:p w:rsidR="00B91734" w:rsidRDefault="00B91734" w:rsidP="00B91734">
      <w:r>
        <w:t>41 Performance: 0.00000000 0.004 1.000</w:t>
      </w:r>
    </w:p>
    <w:p w:rsidR="00B91734" w:rsidRDefault="00B91734" w:rsidP="00B91734">
      <w:r>
        <w:t>42 Performance: 0.00000000 0.004 1.000</w:t>
      </w:r>
    </w:p>
    <w:p w:rsidR="00B91734" w:rsidRDefault="00B91734" w:rsidP="00B91734">
      <w:r>
        <w:t>43 Performance: 0.00000000 0.004 1.000</w:t>
      </w:r>
    </w:p>
    <w:p w:rsidR="00B91734" w:rsidRDefault="00B91734" w:rsidP="00B91734">
      <w:r>
        <w:t>44 Performance: 0.00000000 0.004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130, in Backprop</w:t>
      </w:r>
    </w:p>
    <w:p w:rsidR="00B91734" w:rsidRDefault="00B91734" w:rsidP="00B91734">
      <w:r>
        <w:t xml:space="preserve">    e_m +=  network.inputs[-m].forward_weights[j].value*delta[network.inputs[-m].forward_neighbors[j]]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0.3 -t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0.300000</w:t>
      </w:r>
    </w:p>
    <w:p w:rsidR="00B91734" w:rsidRDefault="00B91734" w:rsidP="00B91734">
      <w:r>
        <w:lastRenderedPageBreak/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208, in Train</w:t>
      </w:r>
    </w:p>
    <w:p w:rsidR="00B91734" w:rsidRDefault="00B91734" w:rsidP="00B91734">
      <w:r>
        <w:t xml:space="preserve">    performance_log.append((self.Performance(images), self.Performance(validation_images)))</w:t>
      </w:r>
    </w:p>
    <w:p w:rsidR="00B91734" w:rsidRDefault="00B91734" w:rsidP="00B91734">
      <w:r>
        <w:t xml:space="preserve">  File "C:\Users\annie_000\Documents\GitHub\CS181_Proj\neural_net.py", line 193, in Performance</w:t>
      </w:r>
    </w:p>
    <w:p w:rsidR="00B91734" w:rsidRDefault="00B91734" w:rsidP="00B91734">
      <w:r>
        <w:t xml:space="preserve">    if self.Classify(image) == label:</w:t>
      </w:r>
    </w:p>
    <w:p w:rsidR="00B91734" w:rsidRDefault="00B91734" w:rsidP="00B91734">
      <w:r>
        <w:t xml:space="preserve">  File "C:\Users\annie_000\Documents\GitHub\CS181_Proj\neural_net.py", line 181, in Classify</w:t>
      </w:r>
    </w:p>
    <w:p w:rsidR="00B91734" w:rsidRDefault="00B91734" w:rsidP="00B91734">
      <w:r>
        <w:t xml:space="preserve">    self.FeedForwardFn(self.network, input)</w:t>
      </w:r>
    </w:p>
    <w:p w:rsidR="00B91734" w:rsidRDefault="00B91734" w:rsidP="00B91734">
      <w:r>
        <w:t xml:space="preserve">  File "C:\Users\annie_000\Documents\GitHub\CS181_Proj\neural_net_impl.py", line 56, in FeedForward</w:t>
      </w:r>
    </w:p>
    <w:p w:rsidR="00B91734" w:rsidRDefault="00B91734" w:rsidP="00B91734">
      <w:r>
        <w:t xml:space="preserve">    node.raw_value = NeuralNetwork.ComputeRawValue(node)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0.286 1.000</w:t>
      </w:r>
    </w:p>
    <w:p w:rsidR="00B91734" w:rsidRDefault="00B91734" w:rsidP="00B91734">
      <w:r>
        <w:t>2 Performance: 0.50000000 0.286 0.000</w:t>
      </w:r>
    </w:p>
    <w:p w:rsidR="00B91734" w:rsidRDefault="00B91734" w:rsidP="00B91734">
      <w:r>
        <w:t>3 Performance: 0.50000000 0.714 0.000</w:t>
      </w:r>
    </w:p>
    <w:p w:rsidR="00B91734" w:rsidRDefault="00B91734" w:rsidP="00B91734">
      <w:r>
        <w:t>4 Performance: 0.50000000 0.714 0.000</w:t>
      </w:r>
    </w:p>
    <w:p w:rsidR="00B91734" w:rsidRDefault="00B91734" w:rsidP="00B91734">
      <w:r>
        <w:t>5 Performance: 0.50000000 0.714 0.000</w:t>
      </w:r>
    </w:p>
    <w:p w:rsidR="00B91734" w:rsidRDefault="00B91734" w:rsidP="00B91734">
      <w:r>
        <w:t>6 Performance: 0.50000000 0.286 0.000</w:t>
      </w:r>
    </w:p>
    <w:p w:rsidR="00B91734" w:rsidRDefault="00B91734" w:rsidP="00B91734">
      <w:r>
        <w:t>7 Performance: 0.50000000 0.286 0.000</w:t>
      </w:r>
    </w:p>
    <w:p w:rsidR="00B91734" w:rsidRDefault="00B91734" w:rsidP="00B91734">
      <w:r>
        <w:t>8 Performance: 0.56250000 0.371 0.000</w:t>
      </w:r>
    </w:p>
    <w:p w:rsidR="00B91734" w:rsidRDefault="00B91734" w:rsidP="00B91734">
      <w:r>
        <w:t>9 Performance: 0.90000000 0.854 0.000</w:t>
      </w:r>
    </w:p>
    <w:p w:rsidR="00B91734" w:rsidRDefault="00B91734" w:rsidP="00B91734">
      <w:r>
        <w:t>10 Performance: 0.97250000 0.946 0.000</w:t>
      </w:r>
    </w:p>
    <w:p w:rsidR="00B91734" w:rsidRDefault="00B91734" w:rsidP="00B91734">
      <w:r>
        <w:t>11 Performance: 0.98250000 0.968 0.000</w:t>
      </w:r>
    </w:p>
    <w:p w:rsidR="00B91734" w:rsidRDefault="00B91734" w:rsidP="00B91734">
      <w:r>
        <w:t>12 Performance: 0.98500000 0.975 0.000</w:t>
      </w:r>
    </w:p>
    <w:p w:rsidR="00B91734" w:rsidRDefault="00B91734" w:rsidP="00B91734">
      <w:r>
        <w:t>13 Performance: 0.98500000 0.979 0.000</w:t>
      </w:r>
    </w:p>
    <w:p w:rsidR="00B91734" w:rsidRDefault="00B91734" w:rsidP="00B91734">
      <w:r>
        <w:t>14 Performance: 0.98500000 0.979 0.000</w:t>
      </w:r>
    </w:p>
    <w:p w:rsidR="00B91734" w:rsidRDefault="00B91734" w:rsidP="00B91734">
      <w:r>
        <w:t>15 Performance: 0.99500000 0.986 0.000</w:t>
      </w:r>
    </w:p>
    <w:p w:rsidR="00B91734" w:rsidRDefault="00B91734" w:rsidP="00B91734">
      <w:r>
        <w:t>16 Performance: 0.98500000 0.968 0.000</w:t>
      </w:r>
    </w:p>
    <w:p w:rsidR="00B91734" w:rsidRDefault="00B91734" w:rsidP="00B91734">
      <w:r>
        <w:t>17 Performance: 0.96000000 0.936 0.000</w:t>
      </w:r>
    </w:p>
    <w:p w:rsidR="00B91734" w:rsidRDefault="00B91734" w:rsidP="00B91734">
      <w:r>
        <w:t>18 Performance: 0.96750000 0.946 0.000</w:t>
      </w:r>
    </w:p>
    <w:p w:rsidR="00B91734" w:rsidRDefault="00B91734" w:rsidP="00B91734">
      <w:r>
        <w:t>19 Performance: 0.96000000 0.932 0.000</w:t>
      </w:r>
    </w:p>
    <w:p w:rsidR="00B91734" w:rsidRDefault="00B91734" w:rsidP="00B91734">
      <w:r>
        <w:t>20 Performance: 0.99000000 0.982 0.000</w:t>
      </w:r>
    </w:p>
    <w:p w:rsidR="00B91734" w:rsidRDefault="00B91734" w:rsidP="00B91734">
      <w:r>
        <w:t>21 Performance: 0.95500000 0.911 0.000</w:t>
      </w:r>
    </w:p>
    <w:p w:rsidR="00B91734" w:rsidRDefault="00B91734" w:rsidP="00B91734">
      <w:r>
        <w:t>22 Performance: 0.83750000 0.757 0.000</w:t>
      </w:r>
    </w:p>
    <w:p w:rsidR="00B91734" w:rsidRDefault="00B91734" w:rsidP="00B91734">
      <w:r>
        <w:lastRenderedPageBreak/>
        <w:t>23 Performance: 0.90500000 0.857 0.000</w:t>
      </w:r>
    </w:p>
    <w:p w:rsidR="00B91734" w:rsidRDefault="00B91734" w:rsidP="00B91734">
      <w:r>
        <w:t>24 Performance: 0.86000000 0.793 0.000</w:t>
      </w:r>
    </w:p>
    <w:p w:rsidR="00B91734" w:rsidRDefault="00B91734" w:rsidP="00B91734">
      <w:r>
        <w:t>25 Performance: 1.00000000 0.996 0.000</w:t>
      </w:r>
    </w:p>
    <w:p w:rsidR="00B91734" w:rsidRDefault="00B91734" w:rsidP="00B91734">
      <w:r>
        <w:t>26 Performance: 1.00000000 0.996 0.000</w:t>
      </w:r>
    </w:p>
    <w:p w:rsidR="00B91734" w:rsidRDefault="00B91734" w:rsidP="00B91734">
      <w:r>
        <w:t>27 Performance: 1.00000000 0.996 0.000</w:t>
      </w:r>
    </w:p>
    <w:p w:rsidR="00B91734" w:rsidRDefault="00B91734" w:rsidP="00B91734">
      <w:r>
        <w:t>28 Performance: 0.99500000 0.982 0.000</w:t>
      </w:r>
    </w:p>
    <w:p w:rsidR="00B91734" w:rsidRDefault="00B91734" w:rsidP="00B91734">
      <w:r>
        <w:t>29 Performance: 0.66250000 0.496 0.000</w:t>
      </w:r>
    </w:p>
    <w:p w:rsidR="00B91734" w:rsidRDefault="00B91734" w:rsidP="00B91734">
      <w:r>
        <w:t>30 Performance: 0.95750000 0.907 0.000</w:t>
      </w:r>
    </w:p>
    <w:p w:rsidR="00B91734" w:rsidRDefault="00B91734" w:rsidP="00B91734">
      <w:r>
        <w:t>31 Performance: 0.97750000 0.957 0.000</w:t>
      </w:r>
    </w:p>
    <w:p w:rsidR="00B91734" w:rsidRDefault="00B91734" w:rsidP="00B91734">
      <w:r>
        <w:t>32 Performance: 0.96250000 0.932 0.000</w:t>
      </w:r>
    </w:p>
    <w:p w:rsidR="00B91734" w:rsidRDefault="00B91734" w:rsidP="00B91734">
      <w:r>
        <w:t>33 Performance: 0.71250000 0.571 0.000</w:t>
      </w:r>
    </w:p>
    <w:p w:rsidR="00B91734" w:rsidRDefault="00B91734" w:rsidP="00B91734">
      <w:r>
        <w:t>34 Performance: 0.64250000 0.457 0.000</w:t>
      </w:r>
    </w:p>
    <w:p w:rsidR="00B91734" w:rsidRDefault="00B91734" w:rsidP="00B91734">
      <w:r>
        <w:t>35 Performance: 0.64250000 0.464 0.000</w:t>
      </w:r>
    </w:p>
    <w:p w:rsidR="00B91734" w:rsidRDefault="00B91734" w:rsidP="00B91734">
      <w:r>
        <w:t>36 Performance: 0.65750000 0.489 0.000</w:t>
      </w:r>
    </w:p>
    <w:p w:rsidR="00B91734" w:rsidRDefault="00B91734" w:rsidP="00B91734">
      <w:r>
        <w:t>37 Performance: 0.69000000 0.518 0.000</w:t>
      </w:r>
    </w:p>
    <w:p w:rsidR="00B91734" w:rsidRDefault="00B91734" w:rsidP="00B91734">
      <w:r>
        <w:t>38 Performance: 0.77500000 0.621 0.000</w:t>
      </w:r>
    </w:p>
    <w:p w:rsidR="00B91734" w:rsidRDefault="00B91734" w:rsidP="00B91734">
      <w:r>
        <w:t>39 Performance: 0.88250000 0.811 0.000</w:t>
      </w:r>
    </w:p>
    <w:p w:rsidR="00B91734" w:rsidRDefault="00B91734" w:rsidP="00B91734">
      <w:r>
        <w:t>40 Performance: 0.98750000 0.982 0.000</w:t>
      </w:r>
    </w:p>
    <w:p w:rsidR="00B91734" w:rsidRDefault="00B91734" w:rsidP="00B91734">
      <w:r>
        <w:t>41 Performance: 0.99750000 0.993 0.000</w:t>
      </w:r>
    </w:p>
    <w:p w:rsidR="00B91734" w:rsidRDefault="00B91734" w:rsidP="00B91734">
      <w:r>
        <w:t>42 Performance: 1.00000000 0.996 0.000</w:t>
      </w:r>
    </w:p>
    <w:p w:rsidR="00B91734" w:rsidRDefault="00B91734" w:rsidP="00B91734">
      <w:r>
        <w:t>43 Performance: 1.00000000 1.000 0.000</w:t>
      </w:r>
    </w:p>
    <w:p w:rsidR="00B91734" w:rsidRDefault="00B91734" w:rsidP="00B91734">
      <w:r>
        <w:t>44 Performance: 1.00000000 0.996 0.000</w:t>
      </w:r>
    </w:p>
    <w:p w:rsidR="00B91734" w:rsidRDefault="00B91734" w:rsidP="00B91734">
      <w:r>
        <w:t>45 Performance: 1.00000000 0.996 0.000</w:t>
      </w:r>
    </w:p>
    <w:p w:rsidR="00B91734" w:rsidRDefault="00B91734" w:rsidP="00B91734">
      <w:r>
        <w:t>46 Performance: 1.00000000 0.993 0.000</w:t>
      </w:r>
    </w:p>
    <w:p w:rsidR="00B91734" w:rsidRDefault="00B91734" w:rsidP="00B91734">
      <w:r>
        <w:t>47 Performance: 1.00000000 1.000 0.000</w:t>
      </w:r>
    </w:p>
    <w:p w:rsidR="00B91734" w:rsidRDefault="00B91734" w:rsidP="00B91734">
      <w:r>
        <w:t>48 Performance: 1.00000000 1.000 0.000</w:t>
      </w:r>
    </w:p>
    <w:p w:rsidR="00B91734" w:rsidRDefault="00B91734" w:rsidP="00B91734">
      <w:r>
        <w:t>49 Performance: 1.00000000 1.000 0.000</w:t>
      </w:r>
    </w:p>
    <w:p w:rsidR="00B91734" w:rsidRDefault="00B91734" w:rsidP="00B91734">
      <w:r>
        <w:t>50 Performance: 1.00000000 1.000 0.000</w:t>
      </w:r>
    </w:p>
    <w:p w:rsidR="00B91734" w:rsidRDefault="00B91734" w:rsidP="00B91734">
      <w:r>
        <w:t>51 Performance: 1.00000000 1.000 0.000</w:t>
      </w:r>
    </w:p>
    <w:p w:rsidR="00B91734" w:rsidRDefault="00B91734" w:rsidP="00B91734">
      <w:r>
        <w:t>52 Performance: 1.00000000 1.000 0.000</w:t>
      </w:r>
    </w:p>
    <w:p w:rsidR="00B91734" w:rsidRDefault="00B91734" w:rsidP="00B91734">
      <w:r>
        <w:t>53 Performance: 1.00000000 1.000 0.000</w:t>
      </w:r>
    </w:p>
    <w:p w:rsidR="00B91734" w:rsidRDefault="00B91734" w:rsidP="00B91734">
      <w:r>
        <w:t>54 Performance: 1.00000000 1.000 0.000</w:t>
      </w:r>
    </w:p>
    <w:p w:rsidR="00B91734" w:rsidRDefault="00B91734" w:rsidP="00B91734">
      <w:r>
        <w:t>55 Performance: 1.00000000 1.000 0.000</w:t>
      </w:r>
    </w:p>
    <w:p w:rsidR="00B91734" w:rsidRDefault="00B91734" w:rsidP="00B91734">
      <w:r>
        <w:t>56 Performance: 1.00000000 1.000 0.000</w:t>
      </w:r>
    </w:p>
    <w:p w:rsidR="00B91734" w:rsidRDefault="00B91734" w:rsidP="00B91734">
      <w:r>
        <w:t>57 Performance: 1.00000000 1.000 0.000</w:t>
      </w:r>
    </w:p>
    <w:p w:rsidR="00B91734" w:rsidRDefault="00B91734" w:rsidP="00B91734">
      <w:r>
        <w:t>58 Performance: 1.00000000 1.000 0.000</w:t>
      </w:r>
    </w:p>
    <w:p w:rsidR="00B91734" w:rsidRDefault="00B91734" w:rsidP="00B91734">
      <w:r>
        <w:t>59 Performance: 1.00000000 1.000 0.000</w:t>
      </w:r>
    </w:p>
    <w:p w:rsidR="00B91734" w:rsidRDefault="00B91734" w:rsidP="00B91734">
      <w:r>
        <w:t>60 Performance: 1.00000000 1.000 0.000</w:t>
      </w:r>
    </w:p>
    <w:p w:rsidR="00B91734" w:rsidRDefault="00B91734" w:rsidP="00B91734">
      <w:r>
        <w:t>61 Performance: 1.00000000 1.000 0.000</w:t>
      </w:r>
    </w:p>
    <w:p w:rsidR="00B91734" w:rsidRDefault="00B91734" w:rsidP="00B91734">
      <w:r>
        <w:t>62 Performance: 1.00000000 1.000 0.000</w:t>
      </w:r>
    </w:p>
    <w:p w:rsidR="00B91734" w:rsidRDefault="00B91734" w:rsidP="00B91734">
      <w:r>
        <w:t>63 Performance: 1.00000000 1.000 0.000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lastRenderedPageBreak/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137, in Backprop</w:t>
      </w:r>
    </w:p>
    <w:p w:rsidR="00B91734" w:rsidRDefault="00B91734" w:rsidP="00B91734">
      <w:r>
        <w:t xml:space="preserve">    network.inputs[m].forward_weights[j].value += learning_rate*network.inputs[m].transformed_value*delta[network.inputs[m].forward_neighbors[j]]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/>
    <w:p w:rsidR="00B91734" w:rsidRDefault="00B91734" w:rsidP="00B91734">
      <w:r>
        <w:t>C:\Users\annie_000\Documents\GitHub\CS181_Proj&gt;python parse2.py &gt; test_new.txt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"parse2.py", line 4, in &lt;module&gt;</w:t>
      </w:r>
    </w:p>
    <w:p w:rsidR="00B91734" w:rsidRDefault="00B91734" w:rsidP="00B91734">
      <w:r>
        <w:t xml:space="preserve">    infile = open(filename, 'r')</w:t>
      </w:r>
    </w:p>
    <w:p w:rsidR="00B91734" w:rsidRDefault="00B91734" w:rsidP="00B91734">
      <w:r>
        <w:t>IOError: [Errno 2] No such file or directory: 'nut_poi_new6.txt'</w:t>
      </w:r>
    </w:p>
    <w:p w:rsidR="00B91734" w:rsidRDefault="00B91734" w:rsidP="00B91734"/>
    <w:p w:rsidR="00B91734" w:rsidRDefault="00B91734" w:rsidP="00B91734">
      <w:r>
        <w:t>C:\Users\annie_000\Documents\GitHub\CS181_Proj&gt;python parse2.py &gt; test_new.txt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0.286 0.216</w:t>
      </w:r>
    </w:p>
    <w:p w:rsidR="00B91734" w:rsidRDefault="00B91734" w:rsidP="00B91734">
      <w:r>
        <w:t>2 Performance: 0.50000000 0.286 0.216</w:t>
      </w:r>
    </w:p>
    <w:p w:rsidR="00B91734" w:rsidRDefault="00B91734" w:rsidP="00B91734">
      <w:r>
        <w:t>3 Performance: 0.50000000 0.714 0.784</w:t>
      </w:r>
    </w:p>
    <w:p w:rsidR="00B91734" w:rsidRDefault="00B91734" w:rsidP="00B91734">
      <w:r>
        <w:t>4 Performance: 0.50000000 0.714 0.784</w:t>
      </w:r>
    </w:p>
    <w:p w:rsidR="00B91734" w:rsidRDefault="00B91734" w:rsidP="00B91734">
      <w:r>
        <w:t>5 Performance: 0.50000000 0.714 0.784</w:t>
      </w:r>
    </w:p>
    <w:p w:rsidR="00B91734" w:rsidRDefault="00B91734" w:rsidP="00B91734">
      <w:r>
        <w:t>6 Performance: 0.50000000 0.714 0.784</w:t>
      </w:r>
    </w:p>
    <w:p w:rsidR="00B91734" w:rsidRDefault="00B91734" w:rsidP="00B91734">
      <w:r>
        <w:t>7 Performance: 0.50000000 0.286 0.216</w:t>
      </w:r>
    </w:p>
    <w:p w:rsidR="00B91734" w:rsidRDefault="00B91734" w:rsidP="00B91734">
      <w:r>
        <w:t>8 Performance: 0.54750000 0.361 0.302</w:t>
      </w:r>
    </w:p>
    <w:p w:rsidR="00B91734" w:rsidRDefault="00B91734" w:rsidP="00B91734">
      <w:r>
        <w:t>9 Performance: 0.90000000 0.850 0.827</w:t>
      </w:r>
    </w:p>
    <w:p w:rsidR="00B91734" w:rsidRDefault="00B91734" w:rsidP="00B91734">
      <w:r>
        <w:t>10 Performance: 0.97750000 0.954 0.937</w:t>
      </w:r>
    </w:p>
    <w:p w:rsidR="00B91734" w:rsidRDefault="00B91734" w:rsidP="00B91734">
      <w:r>
        <w:t>11 Performance: 0.98000000 0.957 0.957</w:t>
      </w:r>
    </w:p>
    <w:p w:rsidR="00B91734" w:rsidRDefault="00B91734" w:rsidP="00B91734">
      <w:r>
        <w:t>12 Performance: 0.98000000 0.957 0.949</w:t>
      </w:r>
    </w:p>
    <w:p w:rsidR="00B91734" w:rsidRDefault="00B91734" w:rsidP="00B91734">
      <w:r>
        <w:t>13 Performance: 0.99000000 0.982 0.992</w:t>
      </w:r>
    </w:p>
    <w:p w:rsidR="00B91734" w:rsidRDefault="00B91734" w:rsidP="00B91734">
      <w:r>
        <w:t>14 Performance: 0.96000000 0.943 0.914</w:t>
      </w:r>
    </w:p>
    <w:p w:rsidR="00B91734" w:rsidRDefault="00B91734" w:rsidP="00B91734">
      <w:r>
        <w:t>15 Performance: 0.99500000 0.989 1.000</w:t>
      </w:r>
    </w:p>
    <w:p w:rsidR="00B91734" w:rsidRDefault="00B91734" w:rsidP="00B91734">
      <w:r>
        <w:t>16 Performance: 0.98000000 0.961 0.957</w:t>
      </w:r>
    </w:p>
    <w:p w:rsidR="00B91734" w:rsidRDefault="00B91734" w:rsidP="00B91734">
      <w:r>
        <w:t>17 Performance: 0.83750000 0.757 0.678</w:t>
      </w:r>
    </w:p>
    <w:p w:rsidR="00B91734" w:rsidRDefault="00B91734" w:rsidP="00B91734">
      <w:r>
        <w:t>18 Performance: 0.95000000 0.896 0.886</w:t>
      </w:r>
    </w:p>
    <w:p w:rsidR="00B91734" w:rsidRDefault="00B91734" w:rsidP="00B91734">
      <w:r>
        <w:t>19 Performance: 0.96000000 0.943 0.918</w:t>
      </w:r>
    </w:p>
    <w:p w:rsidR="00B91734" w:rsidRDefault="00B91734" w:rsidP="00B91734">
      <w:r>
        <w:t>20 Performance: 0.70000000 0.536 0.459</w:t>
      </w:r>
    </w:p>
    <w:p w:rsidR="00B91734" w:rsidRDefault="00B91734" w:rsidP="00B91734">
      <w:r>
        <w:t>21 Performance: 0.99750000 0.993 1.000</w:t>
      </w:r>
    </w:p>
    <w:p w:rsidR="00B91734" w:rsidRDefault="00B91734" w:rsidP="00B91734">
      <w:r>
        <w:t>22 Performance: 0.54750000 0.357 0.290</w:t>
      </w:r>
    </w:p>
    <w:p w:rsidR="00B91734" w:rsidRDefault="00B91734" w:rsidP="00B91734">
      <w:r>
        <w:t>23 Performance: 0.97750000 0.954 0.949</w:t>
      </w:r>
    </w:p>
    <w:p w:rsidR="00B91734" w:rsidRDefault="00B91734" w:rsidP="00B91734">
      <w:r>
        <w:t>24 Performance: 1.00000000 0.996 1.000</w:t>
      </w:r>
    </w:p>
    <w:p w:rsidR="00B91734" w:rsidRDefault="00B91734" w:rsidP="00B91734">
      <w:r>
        <w:lastRenderedPageBreak/>
        <w:t>25 Performance: 0.52000000 0.329 0.247</w:t>
      </w:r>
    </w:p>
    <w:p w:rsidR="00B91734" w:rsidRDefault="00B91734" w:rsidP="00B91734">
      <w:r>
        <w:t>26 Performance: 0.97750000 0.957 0.957</w:t>
      </w:r>
    </w:p>
    <w:p w:rsidR="00B91734" w:rsidRDefault="00B91734" w:rsidP="00B91734">
      <w:r>
        <w:t>27 Performance: 0.99750000 0.993 1.000</w:t>
      </w:r>
    </w:p>
    <w:p w:rsidR="00B91734" w:rsidRDefault="00B91734" w:rsidP="00B91734">
      <w:r>
        <w:t>28 Performance: 0.98500000 0.975 0.969</w:t>
      </w:r>
    </w:p>
    <w:p w:rsidR="00B91734" w:rsidRDefault="00B91734" w:rsidP="00B91734">
      <w:r>
        <w:t>29 Performance: 1.00000000 0.993 1.000</w:t>
      </w:r>
    </w:p>
    <w:p w:rsidR="00B91734" w:rsidRDefault="00B91734" w:rsidP="00B91734">
      <w:r>
        <w:t>30 Performance: 0.98250000 0.964 0.965</w:t>
      </w:r>
    </w:p>
    <w:p w:rsidR="00B91734" w:rsidRDefault="00B91734" w:rsidP="00B91734">
      <w:r>
        <w:t>31 Performance: 0.99500000 0.986 0.996</w:t>
      </w:r>
    </w:p>
    <w:p w:rsidR="00B91734" w:rsidRDefault="00B91734" w:rsidP="00B91734">
      <w:r>
        <w:t>32 Performance: 1.00000000 0.993 1.000</w:t>
      </w:r>
    </w:p>
    <w:p w:rsidR="00B91734" w:rsidRDefault="00B91734" w:rsidP="00B91734">
      <w:r>
        <w:t>33 Performance: 1.00000000 0.996 1.000</w:t>
      </w:r>
    </w:p>
    <w:p w:rsidR="00B91734" w:rsidRDefault="00B91734" w:rsidP="00B91734">
      <w:r>
        <w:t>34 Performance: 1.00000000 0.996 1.000</w:t>
      </w:r>
    </w:p>
    <w:p w:rsidR="00B91734" w:rsidRDefault="00B91734" w:rsidP="00B91734">
      <w:r>
        <w:t>35 Performance: 1.00000000 1.000 1.000</w:t>
      </w:r>
    </w:p>
    <w:p w:rsidR="00B91734" w:rsidRDefault="00B91734" w:rsidP="00B91734">
      <w:r>
        <w:t>36 Performance: 1.00000000 1.000 1.000</w:t>
      </w:r>
    </w:p>
    <w:p w:rsidR="00B91734" w:rsidRDefault="00B91734" w:rsidP="00B91734">
      <w:r>
        <w:t>37 Performance: 0.98500000 0.975 0.976</w:t>
      </w:r>
    </w:p>
    <w:p w:rsidR="00B91734" w:rsidRDefault="00B91734" w:rsidP="00B91734">
      <w:r>
        <w:t>38 Performance: 1.00000000 0.996 1.000</w:t>
      </w:r>
    </w:p>
    <w:p w:rsidR="00B91734" w:rsidRDefault="00B91734" w:rsidP="00B91734">
      <w:r>
        <w:t>39 Performance: 1.00000000 1.000 1.000</w:t>
      </w:r>
    </w:p>
    <w:p w:rsidR="00B91734" w:rsidRDefault="00B91734" w:rsidP="00B91734">
      <w:r>
        <w:t>40 Performance: 1.00000000 1.000 1.000</w:t>
      </w:r>
    </w:p>
    <w:p w:rsidR="00B91734" w:rsidRDefault="00B91734" w:rsidP="00B91734">
      <w:r>
        <w:t>41 Performance: 1.00000000 1.000 1.000</w:t>
      </w:r>
    </w:p>
    <w:p w:rsidR="00B91734" w:rsidRDefault="00B91734" w:rsidP="00B91734">
      <w:r>
        <w:t>42 Performance: 1.00000000 0.996 1.000</w:t>
      </w:r>
    </w:p>
    <w:p w:rsidR="00B91734" w:rsidRDefault="00B91734" w:rsidP="00B91734">
      <w:r>
        <w:t>43 Performance: 1.00000000 1.000 1.000</w:t>
      </w:r>
    </w:p>
    <w:p w:rsidR="00B91734" w:rsidRDefault="00B91734" w:rsidP="00B91734">
      <w:r>
        <w:t>44 Performance: 1.00000000 0.996 1.000</w:t>
      </w:r>
    </w:p>
    <w:p w:rsidR="00B91734" w:rsidRDefault="00B91734" w:rsidP="00B91734">
      <w:r>
        <w:t>45 Performance: 1.00000000 0.996 1.000</w:t>
      </w:r>
    </w:p>
    <w:p w:rsidR="00B91734" w:rsidRDefault="00B91734" w:rsidP="00B91734">
      <w:r>
        <w:t>46 Performance: 1.00000000 0.996 1.000</w:t>
      </w:r>
    </w:p>
    <w:p w:rsidR="00B91734" w:rsidRDefault="00B91734" w:rsidP="00B91734">
      <w:r>
        <w:t>47 Performance: 1.00000000 0.996 1.000</w:t>
      </w:r>
    </w:p>
    <w:p w:rsidR="00B91734" w:rsidRDefault="00B91734" w:rsidP="00B91734">
      <w:r>
        <w:t>48 Performance: 0.65500000 0.504 0.408</w:t>
      </w:r>
    </w:p>
    <w:p w:rsidR="00B91734" w:rsidRDefault="00B91734" w:rsidP="00B91734">
      <w:r>
        <w:t>49 Performance: 1.00000000 0.996 1.000</w:t>
      </w:r>
    </w:p>
    <w:p w:rsidR="00B91734" w:rsidRDefault="00B91734" w:rsidP="00B91734">
      <w:r>
        <w:t>50 Performance: 1.00000000 0.996 1.000</w:t>
      </w:r>
    </w:p>
    <w:p w:rsidR="00B91734" w:rsidRDefault="00B91734" w:rsidP="00B91734">
      <w:r>
        <w:t>51 Performance: 1.00000000 0.996 1.000</w:t>
      </w:r>
    </w:p>
    <w:p w:rsidR="00B91734" w:rsidRDefault="00B91734" w:rsidP="00B91734">
      <w:r>
        <w:t>52 Performance: 1.00000000 0.996 1.000</w:t>
      </w:r>
    </w:p>
    <w:p w:rsidR="00B91734" w:rsidRDefault="00B91734" w:rsidP="00B91734">
      <w:r>
        <w:t>53 Performance: 1.00000000 0.996 1.000</w:t>
      </w:r>
    </w:p>
    <w:p w:rsidR="00B91734" w:rsidRDefault="00B91734" w:rsidP="00B91734">
      <w:r>
        <w:t>54 Performance: 1.00000000 0.996 1.000</w:t>
      </w:r>
    </w:p>
    <w:p w:rsidR="00B91734" w:rsidRDefault="00B91734" w:rsidP="00B91734">
      <w:r>
        <w:t>55 Performance: 1.00000000 1.000 1.000</w:t>
      </w:r>
    </w:p>
    <w:p w:rsidR="00B91734" w:rsidRDefault="00B91734" w:rsidP="00B91734">
      <w:r>
        <w:t>56 Performance: 1.00000000 0.996 1.000</w:t>
      </w:r>
    </w:p>
    <w:p w:rsidR="00B91734" w:rsidRDefault="00B91734" w:rsidP="00B91734">
      <w:r>
        <w:t>57 Performance: 1.00000000 1.000 1.000</w:t>
      </w:r>
    </w:p>
    <w:p w:rsidR="00B91734" w:rsidRDefault="00B91734" w:rsidP="00B91734">
      <w:r>
        <w:t>58 Performance: 1.00000000 0.996 1.000</w:t>
      </w:r>
    </w:p>
    <w:p w:rsidR="00B91734" w:rsidRDefault="00B91734" w:rsidP="00B91734">
      <w:r>
        <w:t>59 Performance: 1.00000000 1.000 1.000</w:t>
      </w:r>
    </w:p>
    <w:p w:rsidR="00B91734" w:rsidRDefault="00B91734" w:rsidP="00B91734">
      <w:r>
        <w:t>60 Performance: 1.00000000 0.996 1.000</w:t>
      </w:r>
    </w:p>
    <w:p w:rsidR="00B91734" w:rsidRDefault="00B91734" w:rsidP="00B91734">
      <w:r>
        <w:t>61 Performance: 1.00000000 0.996 1.000</w:t>
      </w:r>
    </w:p>
    <w:p w:rsidR="00B91734" w:rsidRDefault="00B91734" w:rsidP="00B91734">
      <w:r>
        <w:t>Traceback (most recent call last):</w:t>
      </w:r>
    </w:p>
    <w:p w:rsidR="00B91734" w:rsidRDefault="00B91734" w:rsidP="00B91734">
      <w:r>
        <w:t xml:space="preserve">  File "neural_net_main.py", line 84, in &lt;module&gt;</w:t>
      </w:r>
    </w:p>
    <w:p w:rsidR="00B91734" w:rsidRDefault="00B91734" w:rsidP="00B91734">
      <w:r>
        <w:t xml:space="preserve">    main()</w:t>
      </w:r>
    </w:p>
    <w:p w:rsidR="00B91734" w:rsidRDefault="00B91734" w:rsidP="00B91734">
      <w:r>
        <w:t xml:space="preserve">  File "neural_net_main.py", line 81, in main</w:t>
      </w:r>
    </w:p>
    <w:p w:rsidR="00B91734" w:rsidRDefault="00B91734" w:rsidP="00B91734">
      <w:r>
        <w:t xml:space="preserve">    network.Train(images, validation, test, rate, epochs)</w:t>
      </w:r>
    </w:p>
    <w:p w:rsidR="00B91734" w:rsidRDefault="00B91734" w:rsidP="00B91734">
      <w:r>
        <w:t xml:space="preserve">  File "C:\Users\annie_000\Documents\GitHub\CS181_Proj\neural_net.py", line 218, in Train</w:t>
      </w:r>
    </w:p>
    <w:p w:rsidR="00B91734" w:rsidRDefault="00B91734" w:rsidP="00B91734">
      <w:r>
        <w:t xml:space="preserve">    self.TrainFn(self.network, inputs, targets, learning_rate, 1)</w:t>
      </w:r>
    </w:p>
    <w:p w:rsidR="00B91734" w:rsidRDefault="00B91734" w:rsidP="00B91734">
      <w:r>
        <w:t xml:space="preserve">  File "C:\Users\annie_000\Documents\GitHub\CS181_Proj\neural_net_impl.py", line 169, in Train</w:t>
      </w:r>
    </w:p>
    <w:p w:rsidR="00B91734" w:rsidRDefault="00B91734" w:rsidP="00B91734">
      <w:r>
        <w:t xml:space="preserve">    Backprop(network, inputs[j], targets[j], learning_rate)</w:t>
      </w:r>
    </w:p>
    <w:p w:rsidR="00B91734" w:rsidRDefault="00B91734" w:rsidP="00B91734">
      <w:r>
        <w:t xml:space="preserve">  File "C:\Users\annie_000\Documents\GitHub\CS181_Proj\neural_net_impl.py", line 130, in Backprop</w:t>
      </w:r>
    </w:p>
    <w:p w:rsidR="00B91734" w:rsidRDefault="00B91734" w:rsidP="00B91734">
      <w:r>
        <w:lastRenderedPageBreak/>
        <w:t xml:space="preserve">    e_m +=  network.inputs[-m].forward_weights[j].value*delta[network.inputs[-m].forward_neighbors[j]]</w:t>
      </w:r>
    </w:p>
    <w:p w:rsidR="00B91734" w:rsidRDefault="00B91734" w:rsidP="00B91734">
      <w:r>
        <w:t>KeyboardInterrupt</w:t>
      </w:r>
    </w:p>
    <w:p w:rsidR="00B91734" w:rsidRDefault="00B91734" w:rsidP="00B91734"/>
    <w:p w:rsidR="00B91734" w:rsidRDefault="00B91734" w:rsidP="00B91734">
      <w:r>
        <w:t>C:\Users\annie_000\Documents\GitHub\CS181_Proj&gt;python parse2.py &gt; test_new.txt</w:t>
      </w:r>
    </w:p>
    <w:p w:rsidR="00B91734" w:rsidRDefault="00B91734" w:rsidP="00B91734"/>
    <w:p w:rsidR="00B91734" w:rsidRDefault="00B91734" w:rsidP="00B91734">
      <w:r>
        <w:t>C:\Users\annie_000\Documents\GitHub\CS181_Proj&gt;python parse2.py &gt; validation_new.txt</w:t>
      </w:r>
    </w:p>
    <w:p w:rsidR="00B91734" w:rsidRDefault="00B91734" w:rsidP="00B91734"/>
    <w:p w:rsidR="00B91734" w:rsidRDefault="00B91734" w:rsidP="00B91734">
      <w:r>
        <w:t>C:\Users\annie_000\Documents\GitHub\CS181_Proj&gt;python neural_net_main.py -e 100 -r 1.0 -t hidden</w:t>
      </w:r>
    </w:p>
    <w:p w:rsidR="00B91734" w:rsidRDefault="00B91734" w:rsidP="00B91734">
      <w:r>
        <w:t>weights len: 197</w:t>
      </w:r>
    </w:p>
    <w:p w:rsidR="00B91734" w:rsidRDefault="00B91734" w:rsidP="00B91734">
      <w:r>
        <w:t>* * * * * * * * *</w:t>
      </w:r>
    </w:p>
    <w:p w:rsidR="00B91734" w:rsidRDefault="00B91734" w:rsidP="00B91734">
      <w:r>
        <w:t>Parameters =&gt; Epochs: 100, Learning Rate: 1.000000</w:t>
      </w:r>
    </w:p>
    <w:p w:rsidR="00B91734" w:rsidRDefault="00B91734" w:rsidP="00B91734">
      <w:r>
        <w:t>Type of network used: HiddenNetwork</w:t>
      </w:r>
    </w:p>
    <w:p w:rsidR="00B91734" w:rsidRDefault="00B91734" w:rsidP="00B91734">
      <w:r>
        <w:t>Input Nodes: 36, Hidden Nodes: 5, Output Nodes: 2</w:t>
      </w:r>
    </w:p>
    <w:p w:rsidR="00B91734" w:rsidRDefault="00B91734" w:rsidP="00B91734">
      <w:r>
        <w:t>* * * * * * * * *</w:t>
      </w:r>
    </w:p>
    <w:p w:rsidR="00B91734" w:rsidRDefault="00B91734" w:rsidP="00B91734">
      <w:r>
        <w:t>1 Performance: 0.50000000 0.500 0.500</w:t>
      </w:r>
    </w:p>
    <w:p w:rsidR="00B91734" w:rsidRDefault="00B91734" w:rsidP="00B91734">
      <w:r>
        <w:t>2 Performance: 0.50000000 0.500 0.500</w:t>
      </w:r>
    </w:p>
    <w:p w:rsidR="00B91734" w:rsidRDefault="00B91734" w:rsidP="00B91734">
      <w:r>
        <w:t>3 Performance: 0.50000000 0.500 0.500</w:t>
      </w:r>
    </w:p>
    <w:p w:rsidR="00B91734" w:rsidRDefault="00B91734" w:rsidP="00B91734">
      <w:r>
        <w:t>4 Performance: 0.50000000 0.500 0.500</w:t>
      </w:r>
    </w:p>
    <w:p w:rsidR="00B91734" w:rsidRDefault="00B91734" w:rsidP="00B91734">
      <w:r>
        <w:t>5 Performance: 0.50000000 0.500 0.500</w:t>
      </w:r>
    </w:p>
    <w:p w:rsidR="00B91734" w:rsidRDefault="00B91734" w:rsidP="00B91734">
      <w:r>
        <w:t>6 Performance: 0.50000000 0.500 0.500</w:t>
      </w:r>
    </w:p>
    <w:p w:rsidR="00B91734" w:rsidRDefault="00B91734" w:rsidP="00B91734">
      <w:r>
        <w:t>7 Performance: 0.50000000 0.500 0.500</w:t>
      </w:r>
    </w:p>
    <w:p w:rsidR="00B91734" w:rsidRDefault="00B91734" w:rsidP="00B91734">
      <w:r>
        <w:t>8 Performance: 0.82500000 0.794 0.764</w:t>
      </w:r>
    </w:p>
    <w:p w:rsidR="00B91734" w:rsidRDefault="00B91734" w:rsidP="00B91734">
      <w:r>
        <w:t>9 Performance: 0.95250000 0.931 0.927</w:t>
      </w:r>
    </w:p>
    <w:p w:rsidR="00B91734" w:rsidRDefault="00B91734" w:rsidP="00B91734">
      <w:r>
        <w:t>10 Performance: 0.98000000 0.975 0.973</w:t>
      </w:r>
    </w:p>
    <w:p w:rsidR="00B91734" w:rsidRDefault="00B91734" w:rsidP="00B91734">
      <w:r>
        <w:t>11 Performance: 0.98250000 0.975 0.982</w:t>
      </w:r>
    </w:p>
    <w:p w:rsidR="00B91734" w:rsidRDefault="00B91734" w:rsidP="00B91734">
      <w:r>
        <w:t>12 Performance: 0.98500000 0.981 0.991</w:t>
      </w:r>
    </w:p>
    <w:p w:rsidR="00B91734" w:rsidRDefault="00B91734" w:rsidP="00B91734">
      <w:r>
        <w:t>13 Performance: 0.98500000 0.981 0.991</w:t>
      </w:r>
    </w:p>
    <w:p w:rsidR="00B91734" w:rsidRDefault="00B91734" w:rsidP="00B91734">
      <w:r>
        <w:t>14 Performance: 0.98500000 0.988 0.991</w:t>
      </w:r>
    </w:p>
    <w:p w:rsidR="00B91734" w:rsidRDefault="00B91734" w:rsidP="00B91734">
      <w:r>
        <w:t>15 Performance: 0.98500000 0.981 0.991</w:t>
      </w:r>
    </w:p>
    <w:p w:rsidR="00B91734" w:rsidRDefault="00B91734" w:rsidP="00B91734">
      <w:r>
        <w:t>16 Performance: 0.98250000 0.975 0.973</w:t>
      </w:r>
    </w:p>
    <w:p w:rsidR="00B91734" w:rsidRDefault="00B91734" w:rsidP="00B91734">
      <w:r>
        <w:t>17 Performance: 0.98500000 0.988 0.991</w:t>
      </w:r>
    </w:p>
    <w:p w:rsidR="00B91734" w:rsidRDefault="00B91734" w:rsidP="00B91734">
      <w:r>
        <w:t>18 Performance: 0.80500000 0.750 0.755</w:t>
      </w:r>
    </w:p>
    <w:p w:rsidR="00B91734" w:rsidRDefault="00B91734" w:rsidP="00B91734">
      <w:r>
        <w:t>19 Performance: 0.89500000 0.869 0.864</w:t>
      </w:r>
    </w:p>
    <w:p w:rsidR="00B91734" w:rsidRDefault="00B91734" w:rsidP="00B91734">
      <w:r>
        <w:t>20 Performance: 0.96750000 0.963 0.955</w:t>
      </w:r>
    </w:p>
    <w:p w:rsidR="00B91734" w:rsidRDefault="00B91734" w:rsidP="00B91734">
      <w:r>
        <w:t>21 Performance: 1.00000000 1.000 1.000</w:t>
      </w:r>
    </w:p>
    <w:p w:rsidR="00B91734" w:rsidRDefault="00B91734" w:rsidP="00B91734">
      <w:r>
        <w:t>22 Performance: 0.78750000 0.738 0.718</w:t>
      </w:r>
    </w:p>
    <w:p w:rsidR="00B91734" w:rsidRDefault="00B91734" w:rsidP="00B91734">
      <w:r>
        <w:t>23 Performance: 0.95500000 0.931 0.918</w:t>
      </w:r>
    </w:p>
    <w:p w:rsidR="00B91734" w:rsidRDefault="00B91734" w:rsidP="00B91734">
      <w:r>
        <w:t>24 Performance: 1.00000000 1.000 1.000</w:t>
      </w:r>
    </w:p>
    <w:p w:rsidR="00B91734" w:rsidRDefault="00B91734" w:rsidP="00B91734">
      <w:r>
        <w:t>25 Performance: 1.00000000 1.000 1.000</w:t>
      </w:r>
    </w:p>
    <w:p w:rsidR="00B91734" w:rsidRDefault="00B91734" w:rsidP="00B91734">
      <w:r>
        <w:t>26 Performance: 1.00000000 1.000 1.000</w:t>
      </w:r>
    </w:p>
    <w:p w:rsidR="00B91734" w:rsidRDefault="00B91734" w:rsidP="00B91734">
      <w:r>
        <w:t>27 Performance: 0.67500000 0.637 0.591</w:t>
      </w:r>
    </w:p>
    <w:p w:rsidR="00B91734" w:rsidRDefault="00B91734" w:rsidP="00B91734">
      <w:r>
        <w:t>28 Performance: 0.82250000 0.775 0.764</w:t>
      </w:r>
    </w:p>
    <w:p w:rsidR="00B91734" w:rsidRDefault="00B91734" w:rsidP="00B91734">
      <w:r>
        <w:t>29 Performance: 0.96000000 0.956 0.927</w:t>
      </w:r>
    </w:p>
    <w:p w:rsidR="00B91734" w:rsidRDefault="00B91734" w:rsidP="00B91734">
      <w:r>
        <w:t>30 Performance: 0.99500000 0.988 1.000</w:t>
      </w:r>
    </w:p>
    <w:p w:rsidR="00B91734" w:rsidRDefault="00B91734" w:rsidP="00B91734">
      <w:r>
        <w:t>31 Performance: 0.98750000 0.988 0.991</w:t>
      </w:r>
    </w:p>
    <w:p w:rsidR="00B91734" w:rsidRDefault="00B91734" w:rsidP="00B91734">
      <w:r>
        <w:t>32 Performance: 0.90250000 0.875 0.882</w:t>
      </w:r>
    </w:p>
    <w:p w:rsidR="00B91734" w:rsidRDefault="00B91734" w:rsidP="00B91734">
      <w:r>
        <w:t>33 Performance: 0.88500000 0.856 0.836</w:t>
      </w:r>
    </w:p>
    <w:p w:rsidR="00B91734" w:rsidRDefault="00B91734" w:rsidP="00B91734">
      <w:r>
        <w:lastRenderedPageBreak/>
        <w:t>34 Performance: 0.97000000 0.963 0.964</w:t>
      </w:r>
    </w:p>
    <w:p w:rsidR="00B91734" w:rsidRDefault="00B91734" w:rsidP="00B91734">
      <w:r>
        <w:t>35 Performance: 0.98000000 0.975 0.982</w:t>
      </w:r>
    </w:p>
    <w:p w:rsidR="00B91734" w:rsidRDefault="00B91734" w:rsidP="00B91734">
      <w:r>
        <w:t>36 Performance: 0.99500000 0.988 1.000</w:t>
      </w:r>
    </w:p>
    <w:p w:rsidR="00B91734" w:rsidRDefault="00B91734" w:rsidP="00B91734">
      <w:r>
        <w:t>37 Performance: 0.90500000 0.875 0.891</w:t>
      </w:r>
    </w:p>
    <w:p w:rsidR="00B91734" w:rsidRDefault="00B91734" w:rsidP="00B91734">
      <w:r>
        <w:t>38 Performance: 1.00000000 1.000 1.000</w:t>
      </w:r>
    </w:p>
    <w:p w:rsidR="00B91734" w:rsidRDefault="00B91734" w:rsidP="00B91734">
      <w:r>
        <w:t>39 Performance: 0.96250000 0.956 0.936</w:t>
      </w:r>
    </w:p>
    <w:p w:rsidR="00B91734" w:rsidRDefault="00B91734" w:rsidP="00B91734">
      <w:r>
        <w:t>40 Performance: 1.00000000 1.000 1.000</w:t>
      </w:r>
    </w:p>
    <w:p w:rsidR="00B91734" w:rsidRDefault="00B91734" w:rsidP="00B91734">
      <w:r>
        <w:t>41 Performance: 1.00000000 1.000 1.000</w:t>
      </w:r>
    </w:p>
    <w:p w:rsidR="00B91734" w:rsidRDefault="00B91734" w:rsidP="00B91734">
      <w:r>
        <w:t>42 Performance: 1.00000000 1.000 1.000</w:t>
      </w:r>
    </w:p>
    <w:p w:rsidR="00B91734" w:rsidRDefault="00B91734" w:rsidP="00B91734">
      <w:r>
        <w:t>43 Performance: 1.00000000 1.000 1.000</w:t>
      </w:r>
    </w:p>
    <w:p w:rsidR="00B91734" w:rsidRDefault="00B91734" w:rsidP="00B91734">
      <w:r>
        <w:t>44 Performance: 1.00000000 1.000 1.000</w:t>
      </w:r>
    </w:p>
    <w:p w:rsidR="00B91734" w:rsidRDefault="00B91734" w:rsidP="00B91734">
      <w:r>
        <w:t>45 Performance: 1.00000000 1.000 1.000</w:t>
      </w:r>
    </w:p>
    <w:p w:rsidR="00B91734" w:rsidRDefault="00B91734" w:rsidP="00B91734">
      <w:r>
        <w:t>46 Performance: 1.00000000 1.000 1.000</w:t>
      </w:r>
    </w:p>
    <w:p w:rsidR="00B91734" w:rsidRDefault="00B91734" w:rsidP="00B91734">
      <w:r>
        <w:t>47 Performance: 1.00000000 1.000 1.000</w:t>
      </w:r>
    </w:p>
    <w:p w:rsidR="00B91734" w:rsidRDefault="00B91734" w:rsidP="00B91734">
      <w:r>
        <w:t>48 Performance: 1.00000000 1.000 1.000</w:t>
      </w:r>
    </w:p>
    <w:p w:rsidR="00B91734" w:rsidRDefault="00B91734" w:rsidP="00B91734">
      <w:r>
        <w:t>49 Performance: 1.00000000 1.000 1.000</w:t>
      </w:r>
    </w:p>
    <w:p w:rsidR="00B91734" w:rsidRDefault="00B91734" w:rsidP="00B91734">
      <w:r>
        <w:t>50 Performance: 1.00000000 1.000 1.000</w:t>
      </w:r>
    </w:p>
    <w:p w:rsidR="00B91734" w:rsidRDefault="00B91734" w:rsidP="00B91734">
      <w:r>
        <w:t>51 Performance: 1.00000000 1.000 1.000</w:t>
      </w:r>
    </w:p>
    <w:p w:rsidR="00B91734" w:rsidRDefault="00B91734" w:rsidP="00B91734">
      <w:r>
        <w:t>52 Performance: 1.00000000 1.000 1.000</w:t>
      </w:r>
    </w:p>
    <w:p w:rsidR="00B91734" w:rsidRDefault="00B91734" w:rsidP="00B91734">
      <w:r>
        <w:t>53 Performance: 1.00000000 1.000 1.000</w:t>
      </w:r>
    </w:p>
    <w:p w:rsidR="00B91734" w:rsidRDefault="00B91734" w:rsidP="00B91734">
      <w:r>
        <w:t>54 Performance: 1.00000000 1.000 1.000</w:t>
      </w:r>
    </w:p>
    <w:p w:rsidR="00B91734" w:rsidRDefault="00B91734" w:rsidP="00B91734">
      <w:r>
        <w:t>55 Performance: 1.00000000 1.000 1.000</w:t>
      </w:r>
    </w:p>
    <w:p w:rsidR="00B91734" w:rsidRDefault="00B91734" w:rsidP="00B91734">
      <w:r>
        <w:t>56 Performance: 1.00000000 1.000 1.000</w:t>
      </w:r>
    </w:p>
    <w:p w:rsidR="00B91734" w:rsidRDefault="00B91734" w:rsidP="00B91734">
      <w:r>
        <w:t>57 Performance: 1.00000000 1.000 1.000</w:t>
      </w:r>
    </w:p>
    <w:p w:rsidR="00B91734" w:rsidRDefault="00B91734" w:rsidP="00B91734">
      <w:r>
        <w:t>58 Performance: 1.00000000 1.000 1.000</w:t>
      </w:r>
    </w:p>
    <w:p w:rsidR="00B91734" w:rsidRDefault="00B91734" w:rsidP="00B91734">
      <w:r>
        <w:t>59 Performance: 1.00000000 1.000 1.000</w:t>
      </w:r>
    </w:p>
    <w:p w:rsidR="00B91734" w:rsidRDefault="00B91734" w:rsidP="00B91734">
      <w:r>
        <w:t>60 Performance: 1.00000000 1.000 1.000</w:t>
      </w:r>
    </w:p>
    <w:p w:rsidR="00B91734" w:rsidRDefault="00B91734" w:rsidP="00B91734">
      <w:r>
        <w:t>61 Performance: 1.00000000 1.000 1.000</w:t>
      </w:r>
    </w:p>
    <w:p w:rsidR="00B91734" w:rsidRDefault="00B91734" w:rsidP="00B91734">
      <w:r>
        <w:t>62 Performance: 1.00000000 1.000 1.000</w:t>
      </w:r>
    </w:p>
    <w:p w:rsidR="00B91734" w:rsidRDefault="00B91734" w:rsidP="00B91734">
      <w:r>
        <w:t>63 Performance: 1.00000000 1.000 1.000</w:t>
      </w:r>
    </w:p>
    <w:p w:rsidR="00B91734" w:rsidRDefault="00B91734" w:rsidP="00B91734">
      <w:r>
        <w:t>64 Performance: 1.00000000 1.000 1.000</w:t>
      </w:r>
    </w:p>
    <w:p w:rsidR="00B91734" w:rsidRDefault="00B91734" w:rsidP="00B91734">
      <w:r>
        <w:t>65 Performance: 1.00000000 1.000 1.000</w:t>
      </w:r>
    </w:p>
    <w:p w:rsidR="00B91734" w:rsidRDefault="00B91734" w:rsidP="00B91734">
      <w:r>
        <w:t>66 Performance: 1.00000000 1.000 1.000</w:t>
      </w:r>
    </w:p>
    <w:p w:rsidR="00B91734" w:rsidRDefault="00B91734" w:rsidP="00B91734">
      <w:r>
        <w:t>67 Performance: 1.00000000 1.000 1.000</w:t>
      </w:r>
    </w:p>
    <w:p w:rsidR="00B91734" w:rsidRDefault="00B91734" w:rsidP="00B91734">
      <w:r>
        <w:t>68 Performance: 1.00000000 1.000 1.000</w:t>
      </w:r>
    </w:p>
    <w:p w:rsidR="00B91734" w:rsidRDefault="00B91734" w:rsidP="00B91734">
      <w:r>
        <w:t>69 Performance: 1.00000000 1.000 1.000</w:t>
      </w:r>
    </w:p>
    <w:p w:rsidR="00B91734" w:rsidRDefault="00B91734" w:rsidP="00B91734">
      <w:r>
        <w:t>70 Performance: 1.00000000 1.000 1.000</w:t>
      </w:r>
    </w:p>
    <w:p w:rsidR="00B91734" w:rsidRDefault="00B91734" w:rsidP="00B91734">
      <w:r>
        <w:t>71 Performance: 1.00000000 1.000 1.000</w:t>
      </w:r>
    </w:p>
    <w:p w:rsidR="00B91734" w:rsidRDefault="00B91734" w:rsidP="00B91734">
      <w:r>
        <w:t>72 Performance: 1.00000000 1.000 1.000</w:t>
      </w:r>
    </w:p>
    <w:p w:rsidR="00B91734" w:rsidRDefault="00B91734" w:rsidP="00B91734">
      <w:r>
        <w:t>73 Performance: 1.00000000 1.000 1.000</w:t>
      </w:r>
    </w:p>
    <w:p w:rsidR="00B91734" w:rsidRDefault="00B91734" w:rsidP="00B91734">
      <w:r>
        <w:t>74 Performance: 1.00000000 1.000 1.000</w:t>
      </w:r>
    </w:p>
    <w:p w:rsidR="00B91734" w:rsidRDefault="00B91734" w:rsidP="00B91734">
      <w:r>
        <w:t>75 Performance: 1.00000000 1.000 1.000</w:t>
      </w:r>
    </w:p>
    <w:p w:rsidR="00B91734" w:rsidRDefault="00B91734" w:rsidP="00B91734">
      <w:r>
        <w:t>76 Performance: 1.00000000 1.000 1.000</w:t>
      </w:r>
    </w:p>
    <w:p w:rsidR="00B91734" w:rsidRDefault="00B91734" w:rsidP="00B91734">
      <w:r>
        <w:t>77 Performance: 1.00000000 1.000 1.000</w:t>
      </w:r>
    </w:p>
    <w:p w:rsidR="00B91734" w:rsidRDefault="00B91734" w:rsidP="00B91734">
      <w:r>
        <w:t>78 Performance: 1.00000000 1.000 1.000</w:t>
      </w:r>
    </w:p>
    <w:p w:rsidR="00B91734" w:rsidRDefault="00B91734" w:rsidP="00B91734">
      <w:r>
        <w:t>79 Performance: 1.00000000 1.000 1.000</w:t>
      </w:r>
    </w:p>
    <w:p w:rsidR="00B91734" w:rsidRDefault="00B91734" w:rsidP="00B91734">
      <w:r>
        <w:t>80 Performance: 1.00000000 1.000 1.000</w:t>
      </w:r>
    </w:p>
    <w:p w:rsidR="00B91734" w:rsidRDefault="00B91734" w:rsidP="00B91734">
      <w:r>
        <w:t>81 Performance: 1.00000000 1.000 1.000</w:t>
      </w:r>
    </w:p>
    <w:p w:rsidR="00B91734" w:rsidRDefault="00B91734" w:rsidP="00B91734">
      <w:r>
        <w:lastRenderedPageBreak/>
        <w:t>82 Performance: 1.00000000 1.000 1.000</w:t>
      </w:r>
    </w:p>
    <w:p w:rsidR="00B91734" w:rsidRDefault="00B91734" w:rsidP="00B91734">
      <w:r>
        <w:t>83 Performance: 1.00000000 1.000 1.000</w:t>
      </w:r>
    </w:p>
    <w:p w:rsidR="00B91734" w:rsidRDefault="00B91734" w:rsidP="00B91734">
      <w:r>
        <w:t>84 Performance: 1.00000000 1.000 1.000</w:t>
      </w:r>
    </w:p>
    <w:p w:rsidR="00B91734" w:rsidRDefault="00B91734" w:rsidP="00B91734">
      <w:r>
        <w:t>85 Performance: 1.00000000 1.000 1.000</w:t>
      </w:r>
    </w:p>
    <w:p w:rsidR="00B91734" w:rsidRDefault="00B91734" w:rsidP="00B91734">
      <w:r>
        <w:t>86 Performance: 1.00000000 1.000 1.000</w:t>
      </w:r>
    </w:p>
    <w:p w:rsidR="00B91734" w:rsidRDefault="00B91734" w:rsidP="00B91734">
      <w:r>
        <w:t>87 Performance: 1.00000000 1.000 1.000</w:t>
      </w:r>
    </w:p>
    <w:p w:rsidR="00B91734" w:rsidRDefault="00B91734" w:rsidP="00B91734">
      <w:r>
        <w:t>88 Performance: 1.00000000 1.000 1.000</w:t>
      </w:r>
    </w:p>
    <w:p w:rsidR="00B91734" w:rsidRDefault="00B91734" w:rsidP="00B91734">
      <w:r>
        <w:t>89 Performance: 1.00000000 1.000 1.000</w:t>
      </w:r>
    </w:p>
    <w:p w:rsidR="00B91734" w:rsidRDefault="00B91734" w:rsidP="00B91734">
      <w:r>
        <w:t>90 Performance: 1.00000000 1.000 1.000</w:t>
      </w:r>
    </w:p>
    <w:p w:rsidR="00B91734" w:rsidRDefault="00B91734" w:rsidP="00B91734">
      <w:r>
        <w:t>91 Performance: 1.00000000 1.000 1.000</w:t>
      </w:r>
    </w:p>
    <w:p w:rsidR="00B91734" w:rsidRDefault="00B91734" w:rsidP="00B91734">
      <w:r>
        <w:t>92 Performance: 1.00000000 1.000 1.000</w:t>
      </w:r>
    </w:p>
    <w:p w:rsidR="00B91734" w:rsidRDefault="00B91734" w:rsidP="00B91734">
      <w:r>
        <w:t>93 Performance: 1.00000000 1.000 1.000</w:t>
      </w:r>
    </w:p>
    <w:p w:rsidR="00B91734" w:rsidRDefault="00B91734" w:rsidP="00B91734">
      <w:r>
        <w:t>94 Performance: 1.00000000 1.000 1.000</w:t>
      </w:r>
    </w:p>
    <w:p w:rsidR="00B91734" w:rsidRDefault="00B91734" w:rsidP="00B91734">
      <w:r>
        <w:t>95 Performance: 1.00000000 1.000 1.000</w:t>
      </w:r>
    </w:p>
    <w:p w:rsidR="00B91734" w:rsidRDefault="00B91734" w:rsidP="00B91734">
      <w:r>
        <w:t>96 Performance: 1.00000000 1.000 1.000</w:t>
      </w:r>
    </w:p>
    <w:p w:rsidR="00B91734" w:rsidRDefault="00B91734" w:rsidP="00B91734">
      <w:r>
        <w:t>97 Performance: 1.00000000 1.000 1.000</w:t>
      </w:r>
    </w:p>
    <w:p w:rsidR="00B91734" w:rsidRDefault="00B91734" w:rsidP="00B91734">
      <w:r>
        <w:t>98 Performance: 1.00000000 1.000 1.000</w:t>
      </w:r>
    </w:p>
    <w:p w:rsidR="00B91734" w:rsidRDefault="00B91734" w:rsidP="00B91734">
      <w:r>
        <w:t>99 Performance: 1.00000000 1.000 1.000</w:t>
      </w:r>
    </w:p>
    <w:p w:rsidR="00B91734" w:rsidRDefault="00B91734" w:rsidP="00B91734">
      <w:r>
        <w:t>100 Performance: 1.00000000 1.000 1.000</w:t>
      </w:r>
    </w:p>
    <w:p w:rsidR="00B91734" w:rsidRDefault="00B91734" w:rsidP="00B91734"/>
    <w:p w:rsidR="00A4509F" w:rsidRDefault="00B91734" w:rsidP="00B91734">
      <w:r>
        <w:t>C:\Users\annie_000\Documents\GitHub\CS181_Proj&gt;</w:t>
      </w:r>
      <w:bookmarkStart w:id="0" w:name="_GoBack"/>
      <w:bookmarkEnd w:id="0"/>
    </w:p>
    <w:sectPr w:rsidR="00A4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34"/>
    <w:rsid w:val="00A4509F"/>
    <w:rsid w:val="00B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2471-C666-42A5-B0F2-15D3FB17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i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22</Pages>
  <Words>6238</Words>
  <Characters>35559</Characters>
  <Application>Microsoft Office Word</Application>
  <DocSecurity>0</DocSecurity>
  <Lines>296</Lines>
  <Paragraphs>83</Paragraphs>
  <ScaleCrop>false</ScaleCrop>
  <Company/>
  <LinksUpToDate>false</LinksUpToDate>
  <CharactersWithSpaces>41714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anniebaniqued@gmail.com</cp:lastModifiedBy>
  <cp:revision>1</cp:revision>
  <dcterms:created xsi:type="dcterms:W3CDTF">2013-05-05T01:09:00Z</dcterms:created>
  <dcterms:modified xsi:type="dcterms:W3CDTF">2013-05-05T01:55:00Z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